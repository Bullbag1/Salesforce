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-270" w:tblpY="481"/>
        <w:tblW w:w="5134" w:type="pct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737"/>
        <w:gridCol w:w="7613"/>
      </w:tblGrid>
      <w:tr w:rsidR="00373324" w14:paraId="04AC834C" w14:textId="77777777" w:rsidTr="00373324">
        <w:trPr>
          <w:trHeight w:val="1476"/>
        </w:trPr>
        <w:tc>
          <w:tcPr>
            <w:tcW w:w="2737" w:type="dxa"/>
            <w:shd w:val="clear" w:color="auto" w:fill="auto"/>
            <w:tcMar>
              <w:top w:w="0" w:type="dxa"/>
            </w:tcMar>
          </w:tcPr>
          <w:p w14:paraId="126C249F" w14:textId="77777777" w:rsidR="00373324" w:rsidRDefault="00373324" w:rsidP="00C91965">
            <w:pPr>
              <w:pStyle w:val="Right-alignedText"/>
              <w:spacing w:before="240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5BB22B2E" wp14:editId="5D2F7201">
                  <wp:extent cx="1419786" cy="85060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ullBag-Logo-Right-Bull-2016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718" cy="87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4" w:type="dxa"/>
            <w:shd w:val="clear" w:color="auto" w:fill="auto"/>
          </w:tcPr>
          <w:p w14:paraId="59C5B084" w14:textId="77777777" w:rsidR="00961D2B" w:rsidRPr="00E26DCE" w:rsidRDefault="00961D2B" w:rsidP="00961D2B">
            <w:pPr>
              <w:pStyle w:val="Heading1"/>
              <w:framePr w:hSpace="0" w:wrap="auto" w:vAnchor="margin" w:hAnchor="text" w:xAlign="left" w:yAlign="inline"/>
              <w:spacing w:before="0"/>
              <w:rPr>
                <w:color w:val="808080" w:themeColor="background1" w:themeShade="80"/>
                <w:sz w:val="16"/>
              </w:rPr>
            </w:pPr>
          </w:p>
          <w:p w14:paraId="1011A01B" w14:textId="77777777" w:rsidR="00961D2B" w:rsidRPr="00E26DCE" w:rsidRDefault="00961D2B" w:rsidP="00961D2B">
            <w:pPr>
              <w:rPr>
                <w:color w:val="808080" w:themeColor="background1" w:themeShade="80"/>
              </w:rPr>
            </w:pPr>
          </w:p>
          <w:p w14:paraId="0F37F1B8" w14:textId="77777777" w:rsidR="00961D2B" w:rsidRPr="00E26DCE" w:rsidRDefault="00961D2B" w:rsidP="00961D2B">
            <w:pPr>
              <w:rPr>
                <w:color w:val="808080" w:themeColor="background1" w:themeShade="80"/>
              </w:rPr>
            </w:pPr>
          </w:p>
          <w:p w14:paraId="7040E560" w14:textId="77777777" w:rsidR="00373324" w:rsidRPr="00E26DCE" w:rsidRDefault="00ED4D11" w:rsidP="00961D2B">
            <w:pPr>
              <w:pStyle w:val="Heading1"/>
              <w:framePr w:hSpace="0" w:wrap="auto" w:vAnchor="margin" w:hAnchor="text" w:xAlign="left" w:yAlign="inline"/>
              <w:spacing w:before="0"/>
              <w:rPr>
                <w:color w:val="808080" w:themeColor="background1" w:themeShade="80"/>
              </w:rPr>
            </w:pPr>
            <w:r w:rsidRPr="00E26DCE">
              <w:rPr>
                <w:color w:val="808080" w:themeColor="background1" w:themeShade="80"/>
              </w:rPr>
              <w:t>Retail</w:t>
            </w:r>
            <w:r w:rsidR="00357383" w:rsidRPr="00E26DCE">
              <w:rPr>
                <w:color w:val="808080" w:themeColor="background1" w:themeShade="80"/>
              </w:rPr>
              <w:t xml:space="preserve"> Supplier</w:t>
            </w:r>
            <w:r w:rsidRPr="00E26DCE">
              <w:rPr>
                <w:color w:val="808080" w:themeColor="background1" w:themeShade="80"/>
              </w:rPr>
              <w:t xml:space="preserve"> A</w:t>
            </w:r>
            <w:r w:rsidR="00357383" w:rsidRPr="00E26DCE">
              <w:rPr>
                <w:color w:val="808080" w:themeColor="background1" w:themeShade="80"/>
              </w:rPr>
              <w:t>g</w:t>
            </w:r>
            <w:r w:rsidR="00373324" w:rsidRPr="00E26DCE">
              <w:rPr>
                <w:color w:val="808080" w:themeColor="background1" w:themeShade="80"/>
              </w:rPr>
              <w:t>reement</w:t>
            </w:r>
          </w:p>
        </w:tc>
      </w:tr>
    </w:tbl>
    <w:tbl>
      <w:tblPr>
        <w:tblStyle w:val="TableGrid"/>
        <w:tblW w:w="1017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5375"/>
        <w:gridCol w:w="745"/>
        <w:gridCol w:w="1530"/>
      </w:tblGrid>
      <w:tr w:rsidR="00DB5EA5" w:rsidRPr="00DB5EA5" w14:paraId="06347DC0" w14:textId="77777777" w:rsidTr="0053260B">
        <w:trPr>
          <w:trHeight w:val="288"/>
        </w:trPr>
        <w:tc>
          <w:tcPr>
            <w:tcW w:w="2520" w:type="dxa"/>
            <w:tcBorders>
              <w:bottom w:val="nil"/>
            </w:tcBorders>
          </w:tcPr>
          <w:p w14:paraId="6935B1FB" w14:textId="77777777" w:rsidR="00977556" w:rsidRDefault="00977556" w:rsidP="00DE7BCA">
            <w:pPr>
              <w:pStyle w:val="ContactInfo"/>
              <w:spacing w:before="0"/>
              <w:jc w:val="left"/>
              <w:rPr>
                <w:b/>
                <w:color w:val="auto"/>
                <w:sz w:val="20"/>
                <w:szCs w:val="20"/>
              </w:rPr>
            </w:pPr>
          </w:p>
          <w:p w14:paraId="4BF9CCF0" w14:textId="77777777" w:rsidR="00841184" w:rsidRPr="00DE7BCA" w:rsidRDefault="00E87860" w:rsidP="00DE7BCA">
            <w:pPr>
              <w:pStyle w:val="ContactInfo"/>
              <w:spacing w:before="0"/>
              <w:jc w:val="left"/>
              <w:rPr>
                <w:b/>
                <w:color w:val="auto"/>
                <w:sz w:val="20"/>
                <w:szCs w:val="20"/>
              </w:rPr>
            </w:pPr>
            <w:r w:rsidRPr="0053260B">
              <w:rPr>
                <w:b/>
                <w:color w:val="auto"/>
                <w:sz w:val="24"/>
                <w:szCs w:val="20"/>
              </w:rPr>
              <w:t>BullBag</w:t>
            </w:r>
            <w:r w:rsidR="00841184" w:rsidRPr="0053260B">
              <w:rPr>
                <w:b/>
                <w:color w:val="auto"/>
                <w:sz w:val="24"/>
                <w:szCs w:val="20"/>
              </w:rPr>
              <w:t xml:space="preserve"> Rep Name:</w:t>
            </w:r>
          </w:p>
        </w:tc>
        <w:tc>
          <w:tcPr>
            <w:tcW w:w="5375" w:type="dxa"/>
          </w:tcPr>
          <w:p w14:paraId="4937FC76" w14:textId="77777777" w:rsidR="004A313A" w:rsidRPr="00DE7BCA" w:rsidRDefault="004A313A" w:rsidP="00DE7BCA">
            <w:pPr>
              <w:pStyle w:val="ContactInfo"/>
              <w:spacing w:before="0"/>
              <w:jc w:val="left"/>
              <w:rPr>
                <w:color w:val="auto"/>
                <w:sz w:val="20"/>
                <w:szCs w:val="20"/>
              </w:rPr>
            </w:pPr>
          </w:p>
          <w:p w14:paraId="03DD1C94" w14:textId="77777777" w:rsidR="00C91965" w:rsidRPr="00DE7BCA" w:rsidRDefault="00C91965" w:rsidP="00DE7BCA">
            <w:pPr>
              <w:pStyle w:val="ContactInfo"/>
              <w:spacing w:befor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745" w:type="dxa"/>
            <w:tcBorders>
              <w:bottom w:val="nil"/>
            </w:tcBorders>
          </w:tcPr>
          <w:p w14:paraId="549E07D8" w14:textId="77777777" w:rsidR="004A313A" w:rsidRPr="00DE7BCA" w:rsidRDefault="004A313A" w:rsidP="00DE7BCA">
            <w:pPr>
              <w:pStyle w:val="ContactInfo"/>
              <w:spacing w:before="0"/>
              <w:jc w:val="left"/>
              <w:rPr>
                <w:b/>
                <w:color w:val="auto"/>
                <w:sz w:val="20"/>
                <w:szCs w:val="20"/>
              </w:rPr>
            </w:pPr>
          </w:p>
          <w:p w14:paraId="4D9FDE82" w14:textId="77777777" w:rsidR="00841184" w:rsidRPr="00DE7BCA" w:rsidRDefault="00841184" w:rsidP="00DE7BCA">
            <w:pPr>
              <w:pStyle w:val="ContactInfo"/>
              <w:spacing w:before="0"/>
              <w:jc w:val="left"/>
              <w:rPr>
                <w:b/>
                <w:color w:val="auto"/>
                <w:sz w:val="20"/>
                <w:szCs w:val="20"/>
              </w:rPr>
            </w:pPr>
            <w:r w:rsidRPr="00DE7BCA">
              <w:rPr>
                <w:b/>
                <w:color w:val="auto"/>
                <w:sz w:val="20"/>
                <w:szCs w:val="20"/>
              </w:rPr>
              <w:t>Date:</w:t>
            </w:r>
          </w:p>
        </w:tc>
        <w:tc>
          <w:tcPr>
            <w:tcW w:w="1530" w:type="dxa"/>
          </w:tcPr>
          <w:p w14:paraId="0927F06E" w14:textId="77777777" w:rsidR="00841184" w:rsidRPr="00DE7BCA" w:rsidRDefault="00841184" w:rsidP="00DE7BCA">
            <w:pPr>
              <w:pStyle w:val="ContactInfo"/>
              <w:spacing w:before="0"/>
              <w:jc w:val="left"/>
              <w:rPr>
                <w:color w:val="auto"/>
                <w:sz w:val="20"/>
                <w:szCs w:val="20"/>
              </w:rPr>
            </w:pPr>
          </w:p>
          <w:p w14:paraId="5C3F5F36" w14:textId="77777777" w:rsidR="004A313A" w:rsidRPr="00DE7BCA" w:rsidRDefault="004A313A" w:rsidP="00DE7BCA">
            <w:pPr>
              <w:pStyle w:val="ContactInfo"/>
              <w:spacing w:before="0"/>
              <w:jc w:val="left"/>
              <w:rPr>
                <w:color w:val="auto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1101" w:tblpY="-2385"/>
        <w:tblW w:w="715" w:type="dxa"/>
        <w:tblLook w:val="04A0" w:firstRow="1" w:lastRow="0" w:firstColumn="1" w:lastColumn="0" w:noHBand="0" w:noVBand="1"/>
      </w:tblPr>
      <w:tblGrid>
        <w:gridCol w:w="715"/>
      </w:tblGrid>
      <w:tr w:rsidR="00373324" w14:paraId="0564A82F" w14:textId="77777777" w:rsidTr="00373324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26C8EE24" w14:textId="1441A76C" w:rsidR="00373324" w:rsidRPr="00E26DCE" w:rsidRDefault="00373324" w:rsidP="00373324">
            <w:pPr>
              <w:pStyle w:val="ContactInfo"/>
              <w:spacing w:before="0"/>
              <w:jc w:val="left"/>
              <w:rPr>
                <w:color w:val="808080" w:themeColor="background1" w:themeShade="80"/>
              </w:rPr>
            </w:pPr>
            <w:r w:rsidRPr="00E26DCE">
              <w:rPr>
                <w:color w:val="808080" w:themeColor="background1" w:themeShade="80"/>
              </w:rPr>
              <w:t xml:space="preserve">1 of </w:t>
            </w:r>
            <w:r w:rsidR="006F1C61">
              <w:rPr>
                <w:color w:val="808080" w:themeColor="background1" w:themeShade="80"/>
              </w:rPr>
              <w:t>2</w:t>
            </w:r>
          </w:p>
        </w:tc>
      </w:tr>
    </w:tbl>
    <w:p w14:paraId="0194C308" w14:textId="77777777" w:rsidR="00715488" w:rsidRPr="00DA6A3B" w:rsidRDefault="00715488" w:rsidP="00715488">
      <w:pPr>
        <w:pStyle w:val="ContactInfo"/>
        <w:spacing w:before="0"/>
        <w:jc w:val="left"/>
        <w:rPr>
          <w:b/>
          <w:color w:val="auto"/>
          <w:sz w:val="20"/>
          <w:szCs w:val="24"/>
        </w:rPr>
      </w:pPr>
    </w:p>
    <w:p w14:paraId="430AC6F9" w14:textId="77777777" w:rsidR="00AB7788" w:rsidRPr="00B4338B" w:rsidRDefault="00715488" w:rsidP="00D471FB">
      <w:pPr>
        <w:pStyle w:val="ContactInfo"/>
        <w:pBdr>
          <w:bottom w:val="single" w:sz="4" w:space="1" w:color="auto"/>
        </w:pBdr>
        <w:spacing w:before="0"/>
        <w:jc w:val="left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A</w:t>
      </w:r>
      <w:r w:rsidR="00E82D3A" w:rsidRPr="00B4338B">
        <w:rPr>
          <w:b/>
          <w:color w:val="auto"/>
          <w:sz w:val="24"/>
          <w:szCs w:val="24"/>
        </w:rPr>
        <w:t>ccount Information</w:t>
      </w:r>
      <w:r w:rsidR="00D471FB">
        <w:rPr>
          <w:b/>
          <w:color w:val="auto"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65"/>
        <w:gridCol w:w="3510"/>
        <w:gridCol w:w="630"/>
        <w:gridCol w:w="530"/>
        <w:gridCol w:w="666"/>
        <w:gridCol w:w="429"/>
        <w:gridCol w:w="1080"/>
        <w:gridCol w:w="1160"/>
      </w:tblGrid>
      <w:tr w:rsidR="00357383" w14:paraId="17BAA3C8" w14:textId="77777777" w:rsidTr="00357383"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19B9" w14:textId="77777777" w:rsidR="00357383" w:rsidRPr="00820FCF" w:rsidRDefault="00357383" w:rsidP="00D471FB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Store Name</w:t>
            </w:r>
          </w:p>
        </w:tc>
        <w:tc>
          <w:tcPr>
            <w:tcW w:w="5765" w:type="dxa"/>
            <w:gridSpan w:val="5"/>
            <w:tcBorders>
              <w:top w:val="nil"/>
              <w:left w:val="single" w:sz="4" w:space="0" w:color="auto"/>
            </w:tcBorders>
          </w:tcPr>
          <w:p w14:paraId="4067964A" w14:textId="77777777" w:rsidR="00357383" w:rsidRDefault="00357383" w:rsidP="00D471FB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14:paraId="60FD64AE" w14:textId="77777777" w:rsidR="00357383" w:rsidRPr="00357383" w:rsidRDefault="00357383" w:rsidP="00D471F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  <w:r w:rsidRPr="00357383">
              <w:rPr>
                <w:color w:val="auto"/>
                <w:sz w:val="24"/>
                <w:szCs w:val="24"/>
              </w:rPr>
              <w:t>Store #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</w:tcBorders>
          </w:tcPr>
          <w:p w14:paraId="740C5235" w14:textId="77777777" w:rsidR="00357383" w:rsidRDefault="00357383" w:rsidP="00D471FB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  <w:szCs w:val="24"/>
              </w:rPr>
            </w:pPr>
          </w:p>
        </w:tc>
      </w:tr>
      <w:tr w:rsidR="001F7460" w14:paraId="1A5E810A" w14:textId="77777777" w:rsidTr="001F7460"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F21D" w14:textId="77777777" w:rsidR="001F7460" w:rsidRPr="00820FCF" w:rsidRDefault="001F7460" w:rsidP="00D471FB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  <w:szCs w:val="24"/>
              </w:rPr>
            </w:pPr>
            <w:r w:rsidRPr="00820FCF">
              <w:rPr>
                <w:color w:val="auto"/>
                <w:sz w:val="24"/>
                <w:szCs w:val="24"/>
              </w:rPr>
              <w:t>Contact Name</w:t>
            </w:r>
          </w:p>
        </w:tc>
        <w:tc>
          <w:tcPr>
            <w:tcW w:w="4670" w:type="dxa"/>
            <w:gridSpan w:val="3"/>
            <w:tcBorders>
              <w:top w:val="nil"/>
              <w:left w:val="single" w:sz="4" w:space="0" w:color="auto"/>
            </w:tcBorders>
          </w:tcPr>
          <w:p w14:paraId="5A3A4728" w14:textId="77777777" w:rsidR="001F7460" w:rsidRDefault="001F7460" w:rsidP="00D471FB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nil"/>
              <w:left w:val="single" w:sz="4" w:space="0" w:color="auto"/>
            </w:tcBorders>
          </w:tcPr>
          <w:p w14:paraId="08C8B6DB" w14:textId="77777777" w:rsidR="001F7460" w:rsidRPr="001F7460" w:rsidRDefault="001F7460" w:rsidP="00D471F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  <w:r w:rsidRPr="001F7460">
              <w:rPr>
                <w:color w:val="auto"/>
                <w:sz w:val="24"/>
                <w:szCs w:val="24"/>
              </w:rPr>
              <w:t>Title</w:t>
            </w:r>
          </w:p>
        </w:tc>
        <w:tc>
          <w:tcPr>
            <w:tcW w:w="2669" w:type="dxa"/>
            <w:gridSpan w:val="3"/>
            <w:tcBorders>
              <w:top w:val="nil"/>
              <w:left w:val="single" w:sz="4" w:space="0" w:color="auto"/>
            </w:tcBorders>
          </w:tcPr>
          <w:p w14:paraId="171BA390" w14:textId="77777777" w:rsidR="001F7460" w:rsidRDefault="001F7460" w:rsidP="00D471FB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  <w:szCs w:val="24"/>
              </w:rPr>
            </w:pPr>
          </w:p>
        </w:tc>
      </w:tr>
      <w:tr w:rsidR="00820FCF" w14:paraId="0882EBA2" w14:textId="77777777" w:rsidTr="00E90117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192D" w14:textId="77777777" w:rsidR="00820FCF" w:rsidRPr="00820FCF" w:rsidRDefault="00820FCF" w:rsidP="00D471FB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  <w:szCs w:val="24"/>
              </w:rPr>
            </w:pPr>
            <w:r w:rsidRPr="00820FCF">
              <w:rPr>
                <w:color w:val="auto"/>
                <w:sz w:val="24"/>
                <w:szCs w:val="24"/>
              </w:rPr>
              <w:t>Billing Address</w:t>
            </w:r>
          </w:p>
        </w:tc>
        <w:tc>
          <w:tcPr>
            <w:tcW w:w="8005" w:type="dxa"/>
            <w:gridSpan w:val="7"/>
            <w:tcBorders>
              <w:left w:val="single" w:sz="4" w:space="0" w:color="auto"/>
            </w:tcBorders>
          </w:tcPr>
          <w:p w14:paraId="4497A432" w14:textId="77777777" w:rsidR="00820FCF" w:rsidRDefault="00820FCF" w:rsidP="00D471FB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  <w:szCs w:val="24"/>
              </w:rPr>
            </w:pPr>
          </w:p>
        </w:tc>
      </w:tr>
      <w:tr w:rsidR="00820FCF" w14:paraId="49720E9B" w14:textId="77777777" w:rsidTr="00E90117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54AF" w14:textId="77777777" w:rsidR="00820FCF" w:rsidRPr="00820FCF" w:rsidRDefault="00820FCF" w:rsidP="00D471FB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  <w:szCs w:val="24"/>
              </w:rPr>
            </w:pPr>
            <w:r w:rsidRPr="00820FCF">
              <w:rPr>
                <w:color w:val="auto"/>
                <w:sz w:val="24"/>
                <w:szCs w:val="24"/>
              </w:rPr>
              <w:t>City, State, Zip</w:t>
            </w:r>
          </w:p>
        </w:tc>
        <w:tc>
          <w:tcPr>
            <w:tcW w:w="8005" w:type="dxa"/>
            <w:gridSpan w:val="7"/>
            <w:tcBorders>
              <w:left w:val="single" w:sz="4" w:space="0" w:color="auto"/>
            </w:tcBorders>
          </w:tcPr>
          <w:p w14:paraId="1F3B8535" w14:textId="77777777" w:rsidR="00820FCF" w:rsidRDefault="00820FCF" w:rsidP="00D471FB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  <w:szCs w:val="24"/>
              </w:rPr>
            </w:pPr>
          </w:p>
        </w:tc>
      </w:tr>
      <w:tr w:rsidR="00D471FB" w14:paraId="710A8C10" w14:textId="77777777" w:rsidTr="00E90117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2DAC" w14:textId="77777777" w:rsidR="00D471FB" w:rsidRPr="00820FCF" w:rsidRDefault="00D471FB" w:rsidP="00D471FB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Phone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14:paraId="238FDF66" w14:textId="77777777" w:rsidR="00D471FB" w:rsidRDefault="00D471FB" w:rsidP="00D471FB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14:paraId="617A2392" w14:textId="77777777" w:rsidR="00D471FB" w:rsidRPr="00D471FB" w:rsidRDefault="00D471FB" w:rsidP="00D471F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  <w:r w:rsidRPr="00D471FB">
              <w:rPr>
                <w:color w:val="auto"/>
                <w:sz w:val="24"/>
                <w:szCs w:val="24"/>
              </w:rPr>
              <w:t>Fax</w:t>
            </w:r>
          </w:p>
        </w:tc>
        <w:tc>
          <w:tcPr>
            <w:tcW w:w="3865" w:type="dxa"/>
            <w:gridSpan w:val="5"/>
            <w:tcBorders>
              <w:left w:val="single" w:sz="4" w:space="0" w:color="auto"/>
            </w:tcBorders>
          </w:tcPr>
          <w:p w14:paraId="25B377E0" w14:textId="77777777" w:rsidR="00D471FB" w:rsidRDefault="00D471FB" w:rsidP="00D471FB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  <w:szCs w:val="24"/>
              </w:rPr>
            </w:pPr>
          </w:p>
        </w:tc>
      </w:tr>
      <w:tr w:rsidR="00820FCF" w14:paraId="718BFBC7" w14:textId="77777777" w:rsidTr="0035738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2ACA" w14:textId="77777777" w:rsidR="00820FCF" w:rsidRPr="00820FCF" w:rsidRDefault="00D471FB" w:rsidP="00D471FB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Email</w:t>
            </w:r>
          </w:p>
        </w:tc>
        <w:tc>
          <w:tcPr>
            <w:tcW w:w="8005" w:type="dxa"/>
            <w:gridSpan w:val="7"/>
            <w:tcBorders>
              <w:left w:val="single" w:sz="4" w:space="0" w:color="auto"/>
            </w:tcBorders>
          </w:tcPr>
          <w:p w14:paraId="33F24D4B" w14:textId="77777777" w:rsidR="00820FCF" w:rsidRDefault="00820FCF" w:rsidP="00D471FB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  <w:szCs w:val="24"/>
              </w:rPr>
            </w:pPr>
          </w:p>
        </w:tc>
      </w:tr>
      <w:tr w:rsidR="00AC5EAC" w14:paraId="46D6B4F3" w14:textId="77777777" w:rsidTr="00BC51A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F0B7" w14:textId="77777777" w:rsidR="00AC5EAC" w:rsidRDefault="00AC5EAC" w:rsidP="00D471FB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Website</w:t>
            </w:r>
          </w:p>
        </w:tc>
        <w:tc>
          <w:tcPr>
            <w:tcW w:w="8005" w:type="dxa"/>
            <w:gridSpan w:val="7"/>
            <w:tcBorders>
              <w:left w:val="single" w:sz="4" w:space="0" w:color="auto"/>
            </w:tcBorders>
          </w:tcPr>
          <w:p w14:paraId="168D53DB" w14:textId="77777777" w:rsidR="00AC5EAC" w:rsidRDefault="00AC5EAC" w:rsidP="00D471FB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  <w:szCs w:val="24"/>
              </w:rPr>
            </w:pPr>
          </w:p>
        </w:tc>
      </w:tr>
      <w:tr w:rsidR="00AC5EAC" w14:paraId="2EA9E7E8" w14:textId="77777777" w:rsidTr="00A20A8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B78D" w14:textId="77777777" w:rsidR="00AC5EAC" w:rsidRDefault="00AC5EAC" w:rsidP="00D471FB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  <w:szCs w:val="24"/>
              </w:rPr>
            </w:pPr>
            <w:r w:rsidRPr="00357383">
              <w:rPr>
                <w:color w:val="auto"/>
                <w:sz w:val="24"/>
                <w:szCs w:val="24"/>
              </w:rPr>
              <w:t>Social Media</w:t>
            </w:r>
          </w:p>
        </w:tc>
        <w:tc>
          <w:tcPr>
            <w:tcW w:w="8005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3BD67DEE" w14:textId="77777777" w:rsidR="00AC5EAC" w:rsidRDefault="00AC5EAC" w:rsidP="00D471FB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  <w:szCs w:val="24"/>
              </w:rPr>
            </w:pPr>
          </w:p>
        </w:tc>
      </w:tr>
    </w:tbl>
    <w:p w14:paraId="47327DF5" w14:textId="77777777" w:rsidR="00715488" w:rsidRPr="00DC2259" w:rsidRDefault="00715488" w:rsidP="009A0012">
      <w:pPr>
        <w:pStyle w:val="ContactInfo"/>
        <w:spacing w:before="0"/>
        <w:jc w:val="left"/>
        <w:rPr>
          <w:b/>
          <w:color w:val="auto"/>
          <w:szCs w:val="24"/>
        </w:rPr>
      </w:pPr>
    </w:p>
    <w:p w14:paraId="7716EF33" w14:textId="77777777" w:rsidR="00357383" w:rsidRDefault="00357383" w:rsidP="00820FCF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57383" w14:paraId="426C72FE" w14:textId="77777777" w:rsidTr="00221664">
        <w:trPr>
          <w:trHeight w:val="2411"/>
        </w:trPr>
        <w:tc>
          <w:tcPr>
            <w:tcW w:w="10070" w:type="dxa"/>
            <w:tcBorders>
              <w:bottom w:val="single" w:sz="4" w:space="0" w:color="auto"/>
            </w:tcBorders>
          </w:tcPr>
          <w:p w14:paraId="45E37781" w14:textId="77777777" w:rsidR="00357383" w:rsidRDefault="00357383" w:rsidP="00820FCF">
            <w:pPr>
              <w:pStyle w:val="ContactInfo"/>
              <w:spacing w:before="0"/>
              <w:jc w:val="left"/>
              <w:rPr>
                <w:b/>
                <w:color w:val="auto"/>
                <w:sz w:val="24"/>
                <w:szCs w:val="24"/>
              </w:rPr>
            </w:pPr>
          </w:p>
        </w:tc>
      </w:tr>
      <w:tr w:rsidR="00357383" w14:paraId="5264B9A5" w14:textId="77777777" w:rsidTr="001F7460">
        <w:trPr>
          <w:trHeight w:val="440"/>
        </w:trPr>
        <w:tc>
          <w:tcPr>
            <w:tcW w:w="10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846006" w14:textId="77777777" w:rsidR="00357383" w:rsidRPr="00AC5EAC" w:rsidRDefault="001F7460" w:rsidP="001F7460">
            <w:pPr>
              <w:pStyle w:val="ContactInfo"/>
              <w:spacing w:before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C5EAC">
              <w:rPr>
                <w:i/>
                <w:color w:val="808080" w:themeColor="background1" w:themeShade="80"/>
                <w:sz w:val="20"/>
                <w:szCs w:val="20"/>
              </w:rPr>
              <w:t xml:space="preserve">BullBag Customer Service Agents are available to answer questions about the use and restrictions of the BullBag by calling the </w:t>
            </w:r>
            <w:r w:rsidRPr="00AC5EAC">
              <w:rPr>
                <w:b/>
                <w:i/>
                <w:color w:val="808080" w:themeColor="background1" w:themeShade="80"/>
                <w:sz w:val="20"/>
                <w:szCs w:val="20"/>
              </w:rPr>
              <w:t>Order Line at (866) 414-BULL (2855)</w:t>
            </w:r>
          </w:p>
        </w:tc>
      </w:tr>
    </w:tbl>
    <w:p w14:paraId="7D32C541" w14:textId="77777777" w:rsidR="00357383" w:rsidRPr="0053260B" w:rsidRDefault="00357383" w:rsidP="00820FCF">
      <w:pPr>
        <w:pStyle w:val="ContactInfo"/>
        <w:spacing w:before="0"/>
        <w:jc w:val="left"/>
        <w:rPr>
          <w:b/>
          <w:color w:val="auto"/>
          <w:szCs w:val="24"/>
        </w:rPr>
      </w:pPr>
    </w:p>
    <w:p w14:paraId="1FC65869" w14:textId="77777777" w:rsidR="00357383" w:rsidRDefault="001F7460" w:rsidP="00820FCF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BullBag Initial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921"/>
        <w:gridCol w:w="1229"/>
        <w:gridCol w:w="2127"/>
        <w:gridCol w:w="1383"/>
        <w:gridCol w:w="1975"/>
      </w:tblGrid>
      <w:tr w:rsidR="001F7460" w14:paraId="0BF259DE" w14:textId="77777777" w:rsidTr="001F7460">
        <w:tc>
          <w:tcPr>
            <w:tcW w:w="1435" w:type="dxa"/>
          </w:tcPr>
          <w:p w14:paraId="173A691F" w14:textId="77777777" w:rsidR="001F7460" w:rsidRPr="001F7460" w:rsidRDefault="001F7460" w:rsidP="001F7460">
            <w:pPr>
              <w:pStyle w:val="ContactInfo"/>
              <w:spacing w:before="0" w:line="360" w:lineRule="auto"/>
              <w:rPr>
                <w:color w:val="auto"/>
                <w:sz w:val="24"/>
                <w:szCs w:val="24"/>
              </w:rPr>
            </w:pPr>
            <w:r w:rsidRPr="001F7460">
              <w:rPr>
                <w:color w:val="auto"/>
                <w:sz w:val="24"/>
                <w:szCs w:val="24"/>
              </w:rPr>
              <w:t>Order Qty</w:t>
            </w:r>
          </w:p>
        </w:tc>
        <w:tc>
          <w:tcPr>
            <w:tcW w:w="1921" w:type="dxa"/>
          </w:tcPr>
          <w:p w14:paraId="36DF8DD9" w14:textId="77777777" w:rsidR="001F7460" w:rsidRDefault="001F7460" w:rsidP="001F7460">
            <w:pPr>
              <w:pStyle w:val="ContactInfo"/>
              <w:spacing w:before="0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1229" w:type="dxa"/>
          </w:tcPr>
          <w:p w14:paraId="39519187" w14:textId="77777777" w:rsidR="001F7460" w:rsidRPr="001F7460" w:rsidRDefault="001F7460" w:rsidP="001F7460">
            <w:pPr>
              <w:pStyle w:val="ContactInfo"/>
              <w:spacing w:before="0"/>
              <w:rPr>
                <w:color w:val="auto"/>
                <w:sz w:val="24"/>
                <w:szCs w:val="24"/>
              </w:rPr>
            </w:pPr>
            <w:r w:rsidRPr="001F7460">
              <w:rPr>
                <w:color w:val="auto"/>
                <w:sz w:val="24"/>
                <w:szCs w:val="24"/>
              </w:rPr>
              <w:t>Cost</w:t>
            </w:r>
          </w:p>
        </w:tc>
        <w:tc>
          <w:tcPr>
            <w:tcW w:w="2127" w:type="dxa"/>
          </w:tcPr>
          <w:p w14:paraId="0948BDC4" w14:textId="77777777" w:rsidR="001F7460" w:rsidRDefault="001F7460" w:rsidP="001F7460">
            <w:pPr>
              <w:pStyle w:val="ContactInfo"/>
              <w:spacing w:before="0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1383" w:type="dxa"/>
          </w:tcPr>
          <w:p w14:paraId="46A4B3E3" w14:textId="77777777" w:rsidR="001F7460" w:rsidRPr="001F7460" w:rsidRDefault="001F7460" w:rsidP="001F7460">
            <w:pPr>
              <w:pStyle w:val="ContactInfo"/>
              <w:spacing w:before="0"/>
              <w:rPr>
                <w:color w:val="auto"/>
                <w:sz w:val="24"/>
                <w:szCs w:val="24"/>
              </w:rPr>
            </w:pPr>
            <w:r w:rsidRPr="001F7460">
              <w:rPr>
                <w:color w:val="auto"/>
                <w:sz w:val="24"/>
                <w:szCs w:val="24"/>
              </w:rPr>
              <w:t>MSRP</w:t>
            </w:r>
          </w:p>
        </w:tc>
        <w:tc>
          <w:tcPr>
            <w:tcW w:w="1975" w:type="dxa"/>
          </w:tcPr>
          <w:p w14:paraId="3795E155" w14:textId="77777777" w:rsidR="001F7460" w:rsidRDefault="001F7460" w:rsidP="001F7460">
            <w:pPr>
              <w:pStyle w:val="ContactInfo"/>
              <w:spacing w:before="0"/>
              <w:rPr>
                <w:b/>
                <w:color w:val="auto"/>
                <w:sz w:val="24"/>
                <w:szCs w:val="24"/>
              </w:rPr>
            </w:pPr>
          </w:p>
        </w:tc>
      </w:tr>
    </w:tbl>
    <w:p w14:paraId="6B6E40E9" w14:textId="77777777" w:rsidR="001F7460" w:rsidRPr="0053260B" w:rsidRDefault="001F7460" w:rsidP="00820FCF">
      <w:pPr>
        <w:pStyle w:val="ContactInfo"/>
        <w:spacing w:before="0"/>
        <w:jc w:val="left"/>
        <w:rPr>
          <w:b/>
          <w:color w:val="auto"/>
          <w:szCs w:val="24"/>
        </w:rPr>
      </w:pPr>
    </w:p>
    <w:p w14:paraId="7FBD0B60" w14:textId="77777777" w:rsidR="005E5DA1" w:rsidRDefault="00966E67" w:rsidP="009877F3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BullBag POS Collateral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2"/>
        <w:gridCol w:w="1313"/>
        <w:gridCol w:w="360"/>
        <w:gridCol w:w="1440"/>
        <w:gridCol w:w="360"/>
        <w:gridCol w:w="900"/>
        <w:gridCol w:w="2245"/>
      </w:tblGrid>
      <w:tr w:rsidR="0053260B" w14:paraId="5A5638E3" w14:textId="77777777" w:rsidTr="0053260B">
        <w:tc>
          <w:tcPr>
            <w:tcW w:w="3452" w:type="dxa"/>
          </w:tcPr>
          <w:p w14:paraId="126A4EE6" w14:textId="77777777" w:rsidR="0053260B" w:rsidRPr="00966E67" w:rsidRDefault="0053260B" w:rsidP="00410010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  <w:r w:rsidRPr="00966E67">
              <w:rPr>
                <w:color w:val="auto"/>
                <w:sz w:val="24"/>
                <w:szCs w:val="24"/>
              </w:rPr>
              <w:t>BullBag Display Location</w:t>
            </w:r>
          </w:p>
        </w:tc>
        <w:tc>
          <w:tcPr>
            <w:tcW w:w="1313" w:type="dxa"/>
          </w:tcPr>
          <w:p w14:paraId="13618C1F" w14:textId="77777777" w:rsidR="0053260B" w:rsidRPr="00966E67" w:rsidRDefault="0053260B" w:rsidP="00410010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  <w:szCs w:val="24"/>
              </w:rPr>
            </w:pPr>
            <w:r w:rsidRPr="00966E67">
              <w:rPr>
                <w:color w:val="auto"/>
                <w:sz w:val="24"/>
                <w:szCs w:val="24"/>
              </w:rPr>
              <w:t>Entrance</w:t>
            </w:r>
          </w:p>
        </w:tc>
        <w:tc>
          <w:tcPr>
            <w:tcW w:w="360" w:type="dxa"/>
          </w:tcPr>
          <w:p w14:paraId="20494E71" w14:textId="77777777" w:rsidR="0053260B" w:rsidRDefault="0053260B" w:rsidP="00410010">
            <w:pPr>
              <w:pStyle w:val="ContactInfo"/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752FBF9" w14:textId="77777777" w:rsidR="0053260B" w:rsidRPr="00966E67" w:rsidRDefault="0053260B" w:rsidP="00410010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  <w:szCs w:val="24"/>
              </w:rPr>
            </w:pPr>
            <w:r w:rsidRPr="00966E67">
              <w:rPr>
                <w:color w:val="auto"/>
                <w:sz w:val="24"/>
                <w:szCs w:val="24"/>
              </w:rPr>
              <w:t>Exit</w:t>
            </w:r>
          </w:p>
        </w:tc>
        <w:tc>
          <w:tcPr>
            <w:tcW w:w="360" w:type="dxa"/>
          </w:tcPr>
          <w:p w14:paraId="05995EC5" w14:textId="77777777" w:rsidR="0053260B" w:rsidRDefault="0053260B" w:rsidP="00410010">
            <w:pPr>
              <w:pStyle w:val="ContactInfo"/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</w:tcPr>
          <w:p w14:paraId="67D560D7" w14:textId="77777777" w:rsidR="0053260B" w:rsidRPr="00966E67" w:rsidRDefault="0053260B" w:rsidP="00410010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  <w:szCs w:val="24"/>
              </w:rPr>
            </w:pPr>
            <w:r w:rsidRPr="00966E67">
              <w:rPr>
                <w:color w:val="auto"/>
                <w:sz w:val="24"/>
                <w:szCs w:val="24"/>
              </w:rPr>
              <w:t>Other</w:t>
            </w:r>
          </w:p>
        </w:tc>
        <w:tc>
          <w:tcPr>
            <w:tcW w:w="2245" w:type="dxa"/>
          </w:tcPr>
          <w:p w14:paraId="7FF0F78F" w14:textId="77777777" w:rsidR="0053260B" w:rsidRDefault="0053260B" w:rsidP="00410010">
            <w:pPr>
              <w:pStyle w:val="ContactInfo"/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</w:tc>
      </w:tr>
      <w:tr w:rsidR="0053260B" w14:paraId="3FC6BC6B" w14:textId="77777777" w:rsidTr="0053260B">
        <w:tc>
          <w:tcPr>
            <w:tcW w:w="3452" w:type="dxa"/>
          </w:tcPr>
          <w:p w14:paraId="38D133C2" w14:textId="77777777" w:rsidR="0053260B" w:rsidRPr="00966E67" w:rsidRDefault="0053260B" w:rsidP="00410010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  <w:r w:rsidRPr="00966E67">
              <w:rPr>
                <w:color w:val="auto"/>
                <w:sz w:val="24"/>
                <w:szCs w:val="24"/>
              </w:rPr>
              <w:t>Information Sheet</w:t>
            </w:r>
          </w:p>
        </w:tc>
        <w:tc>
          <w:tcPr>
            <w:tcW w:w="1313" w:type="dxa"/>
          </w:tcPr>
          <w:p w14:paraId="4CBB6468" w14:textId="77777777" w:rsidR="0053260B" w:rsidRPr="00966E67" w:rsidRDefault="0053260B" w:rsidP="00410010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  <w:szCs w:val="24"/>
              </w:rPr>
            </w:pPr>
            <w:r w:rsidRPr="00966E67">
              <w:rPr>
                <w:color w:val="auto"/>
                <w:sz w:val="24"/>
                <w:szCs w:val="24"/>
              </w:rPr>
              <w:t>Registers</w:t>
            </w:r>
          </w:p>
        </w:tc>
        <w:tc>
          <w:tcPr>
            <w:tcW w:w="360" w:type="dxa"/>
          </w:tcPr>
          <w:p w14:paraId="4C07B5D5" w14:textId="77777777" w:rsidR="0053260B" w:rsidRDefault="0053260B" w:rsidP="00410010">
            <w:pPr>
              <w:pStyle w:val="ContactInfo"/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ED7943A" w14:textId="77777777" w:rsidR="0053260B" w:rsidRPr="0053260B" w:rsidRDefault="0053260B" w:rsidP="00410010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  <w:szCs w:val="24"/>
              </w:rPr>
            </w:pPr>
            <w:r w:rsidRPr="0053260B">
              <w:rPr>
                <w:color w:val="auto"/>
                <w:sz w:val="24"/>
                <w:szCs w:val="24"/>
              </w:rPr>
              <w:t>Cust</w:t>
            </w:r>
            <w:r w:rsidR="00410010">
              <w:rPr>
                <w:color w:val="auto"/>
                <w:sz w:val="24"/>
                <w:szCs w:val="24"/>
              </w:rPr>
              <w:t>.</w:t>
            </w:r>
            <w:r w:rsidRPr="0053260B">
              <w:rPr>
                <w:color w:val="auto"/>
                <w:sz w:val="24"/>
                <w:szCs w:val="24"/>
              </w:rPr>
              <w:t xml:space="preserve"> Serv.</w:t>
            </w:r>
          </w:p>
        </w:tc>
        <w:tc>
          <w:tcPr>
            <w:tcW w:w="360" w:type="dxa"/>
          </w:tcPr>
          <w:p w14:paraId="0F5E6BD6" w14:textId="77777777" w:rsidR="0053260B" w:rsidRDefault="0053260B" w:rsidP="00410010">
            <w:pPr>
              <w:pStyle w:val="ContactInfo"/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</w:tcPr>
          <w:p w14:paraId="345BA066" w14:textId="77777777" w:rsidR="0053260B" w:rsidRPr="0053260B" w:rsidRDefault="0053260B" w:rsidP="00410010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  <w:szCs w:val="24"/>
              </w:rPr>
            </w:pPr>
            <w:r w:rsidRPr="0053260B">
              <w:rPr>
                <w:color w:val="auto"/>
                <w:sz w:val="24"/>
                <w:szCs w:val="24"/>
              </w:rPr>
              <w:t>Other</w:t>
            </w:r>
          </w:p>
        </w:tc>
        <w:tc>
          <w:tcPr>
            <w:tcW w:w="2245" w:type="dxa"/>
          </w:tcPr>
          <w:p w14:paraId="3A25309D" w14:textId="77777777" w:rsidR="0053260B" w:rsidRDefault="0053260B" w:rsidP="00410010">
            <w:pPr>
              <w:pStyle w:val="ContactInfo"/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</w:tc>
      </w:tr>
      <w:tr w:rsidR="00D41057" w14:paraId="0D20127F" w14:textId="77777777" w:rsidTr="0053260B">
        <w:tc>
          <w:tcPr>
            <w:tcW w:w="3452" w:type="dxa"/>
          </w:tcPr>
          <w:p w14:paraId="4637365A" w14:textId="77777777" w:rsidR="00D41057" w:rsidRPr="00966E67" w:rsidRDefault="00D41057" w:rsidP="00410010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Tar</w:t>
            </w:r>
            <w:r w:rsidR="00221664">
              <w:rPr>
                <w:color w:val="auto"/>
                <w:sz w:val="24"/>
                <w:szCs w:val="24"/>
              </w:rPr>
              <w:t>e</w:t>
            </w:r>
            <w:r>
              <w:rPr>
                <w:color w:val="auto"/>
                <w:sz w:val="24"/>
                <w:szCs w:val="24"/>
              </w:rPr>
              <w:t>-offs</w:t>
            </w:r>
          </w:p>
        </w:tc>
        <w:tc>
          <w:tcPr>
            <w:tcW w:w="1313" w:type="dxa"/>
          </w:tcPr>
          <w:p w14:paraId="4F2D0099" w14:textId="77777777" w:rsidR="00D41057" w:rsidRPr="00966E67" w:rsidRDefault="00D41057" w:rsidP="00410010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Product</w:t>
            </w:r>
          </w:p>
        </w:tc>
        <w:tc>
          <w:tcPr>
            <w:tcW w:w="360" w:type="dxa"/>
          </w:tcPr>
          <w:p w14:paraId="0C7CC8A0" w14:textId="77777777" w:rsidR="00D41057" w:rsidRDefault="00D41057" w:rsidP="00410010">
            <w:pPr>
              <w:pStyle w:val="ContactInfo"/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A2949D7" w14:textId="77777777" w:rsidR="00D41057" w:rsidRPr="0053260B" w:rsidRDefault="00D41057" w:rsidP="00410010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Register</w:t>
            </w:r>
          </w:p>
        </w:tc>
        <w:tc>
          <w:tcPr>
            <w:tcW w:w="360" w:type="dxa"/>
          </w:tcPr>
          <w:p w14:paraId="0D027AED" w14:textId="77777777" w:rsidR="00D41057" w:rsidRDefault="00D41057" w:rsidP="00410010">
            <w:pPr>
              <w:pStyle w:val="ContactInfo"/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3283F4" w14:textId="77777777" w:rsidR="00D41057" w:rsidRPr="0053260B" w:rsidRDefault="00D41057" w:rsidP="00410010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Other</w:t>
            </w:r>
          </w:p>
        </w:tc>
        <w:tc>
          <w:tcPr>
            <w:tcW w:w="2245" w:type="dxa"/>
          </w:tcPr>
          <w:p w14:paraId="33FD07C6" w14:textId="77777777" w:rsidR="00D41057" w:rsidRDefault="00D41057" w:rsidP="00410010">
            <w:pPr>
              <w:pStyle w:val="ContactInfo"/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</w:tc>
      </w:tr>
      <w:tr w:rsidR="0053260B" w14:paraId="23CF8DD1" w14:textId="77777777" w:rsidTr="0053260B">
        <w:tc>
          <w:tcPr>
            <w:tcW w:w="3452" w:type="dxa"/>
          </w:tcPr>
          <w:p w14:paraId="22724444" w14:textId="77777777" w:rsidR="0053260B" w:rsidRPr="00966E67" w:rsidRDefault="0053260B" w:rsidP="00410010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  <w:r w:rsidRPr="00966E67">
              <w:rPr>
                <w:color w:val="auto"/>
                <w:sz w:val="24"/>
                <w:szCs w:val="24"/>
              </w:rPr>
              <w:t>Window “Sold Here” Decals</w:t>
            </w:r>
          </w:p>
        </w:tc>
        <w:tc>
          <w:tcPr>
            <w:tcW w:w="1313" w:type="dxa"/>
          </w:tcPr>
          <w:p w14:paraId="14B1AC0A" w14:textId="77777777" w:rsidR="0053260B" w:rsidRPr="00966E67" w:rsidRDefault="0053260B" w:rsidP="00410010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  <w:szCs w:val="24"/>
              </w:rPr>
            </w:pPr>
            <w:r w:rsidRPr="00966E67">
              <w:rPr>
                <w:color w:val="auto"/>
                <w:sz w:val="24"/>
                <w:szCs w:val="24"/>
              </w:rPr>
              <w:t>Entrance</w:t>
            </w:r>
          </w:p>
        </w:tc>
        <w:tc>
          <w:tcPr>
            <w:tcW w:w="360" w:type="dxa"/>
          </w:tcPr>
          <w:p w14:paraId="7F21AC1C" w14:textId="77777777" w:rsidR="0053260B" w:rsidRDefault="0053260B" w:rsidP="00410010">
            <w:pPr>
              <w:pStyle w:val="ContactInfo"/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9D49C04" w14:textId="77777777" w:rsidR="0053260B" w:rsidRPr="00966E67" w:rsidRDefault="0053260B" w:rsidP="00410010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  <w:szCs w:val="24"/>
              </w:rPr>
            </w:pPr>
            <w:r w:rsidRPr="00966E67">
              <w:rPr>
                <w:color w:val="auto"/>
                <w:sz w:val="24"/>
                <w:szCs w:val="24"/>
              </w:rPr>
              <w:t>Exit</w:t>
            </w:r>
          </w:p>
        </w:tc>
        <w:tc>
          <w:tcPr>
            <w:tcW w:w="360" w:type="dxa"/>
          </w:tcPr>
          <w:p w14:paraId="7C722A61" w14:textId="77777777" w:rsidR="0053260B" w:rsidRDefault="0053260B" w:rsidP="00410010">
            <w:pPr>
              <w:pStyle w:val="ContactInfo"/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</w:tcPr>
          <w:p w14:paraId="42D0BEC7" w14:textId="77777777" w:rsidR="0053260B" w:rsidRPr="00966E67" w:rsidRDefault="0053260B" w:rsidP="00410010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  <w:szCs w:val="24"/>
              </w:rPr>
            </w:pPr>
            <w:r w:rsidRPr="00966E67">
              <w:rPr>
                <w:color w:val="auto"/>
                <w:sz w:val="24"/>
                <w:szCs w:val="24"/>
              </w:rPr>
              <w:t>Other</w:t>
            </w:r>
          </w:p>
        </w:tc>
        <w:tc>
          <w:tcPr>
            <w:tcW w:w="2245" w:type="dxa"/>
          </w:tcPr>
          <w:p w14:paraId="5D33B5BA" w14:textId="77777777" w:rsidR="0053260B" w:rsidRDefault="0053260B" w:rsidP="00410010">
            <w:pPr>
              <w:pStyle w:val="ContactInfo"/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</w:tc>
      </w:tr>
      <w:tr w:rsidR="0053260B" w14:paraId="479CCC2B" w14:textId="77777777" w:rsidTr="001939E4">
        <w:tc>
          <w:tcPr>
            <w:tcW w:w="3452" w:type="dxa"/>
          </w:tcPr>
          <w:p w14:paraId="6C805E52" w14:textId="77777777" w:rsidR="0053260B" w:rsidRPr="00966E67" w:rsidRDefault="0053260B" w:rsidP="00410010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  <w:r w:rsidRPr="00966E67">
              <w:rPr>
                <w:color w:val="auto"/>
                <w:sz w:val="24"/>
                <w:szCs w:val="24"/>
              </w:rPr>
              <w:t>Interior Sign Location</w:t>
            </w:r>
          </w:p>
        </w:tc>
        <w:tc>
          <w:tcPr>
            <w:tcW w:w="6618" w:type="dxa"/>
            <w:gridSpan w:val="6"/>
          </w:tcPr>
          <w:p w14:paraId="13AF5000" w14:textId="77777777" w:rsidR="0053260B" w:rsidRDefault="0053260B" w:rsidP="00410010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  <w:szCs w:val="24"/>
              </w:rPr>
            </w:pPr>
          </w:p>
        </w:tc>
      </w:tr>
      <w:tr w:rsidR="0053260B" w14:paraId="0916B482" w14:textId="77777777" w:rsidTr="00FB23C8">
        <w:tc>
          <w:tcPr>
            <w:tcW w:w="3452" w:type="dxa"/>
          </w:tcPr>
          <w:p w14:paraId="655161FD" w14:textId="77777777" w:rsidR="0053260B" w:rsidRPr="00966E67" w:rsidRDefault="0053260B" w:rsidP="00410010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  <w:r w:rsidRPr="00966E67">
              <w:rPr>
                <w:color w:val="auto"/>
                <w:sz w:val="24"/>
                <w:szCs w:val="24"/>
              </w:rPr>
              <w:t>Lawn Sign Location</w:t>
            </w:r>
          </w:p>
        </w:tc>
        <w:tc>
          <w:tcPr>
            <w:tcW w:w="6618" w:type="dxa"/>
            <w:gridSpan w:val="6"/>
          </w:tcPr>
          <w:p w14:paraId="7E2914FA" w14:textId="77777777" w:rsidR="0053260B" w:rsidRDefault="0053260B" w:rsidP="00410010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  <w:szCs w:val="24"/>
              </w:rPr>
            </w:pPr>
          </w:p>
        </w:tc>
      </w:tr>
    </w:tbl>
    <w:p w14:paraId="4717921A" w14:textId="77777777" w:rsidR="00966E67" w:rsidRDefault="00966E67" w:rsidP="009877F3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</w:p>
    <w:p w14:paraId="6E4CD618" w14:textId="77777777" w:rsidR="00236E50" w:rsidRDefault="00236E50" w:rsidP="00236E50">
      <w:pPr>
        <w:pStyle w:val="ContactInfo"/>
        <w:spacing w:before="0"/>
        <w:jc w:val="left"/>
        <w:rPr>
          <w:color w:val="auto"/>
        </w:rPr>
      </w:pPr>
    </w:p>
    <w:tbl>
      <w:tblPr>
        <w:tblStyle w:val="TableGrid"/>
        <w:tblpPr w:leftFromText="180" w:rightFromText="180" w:vertAnchor="text" w:horzAnchor="page" w:tblpX="11071" w:tblpY="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"/>
      </w:tblGrid>
      <w:tr w:rsidR="00236E50" w14:paraId="64393791" w14:textId="77777777" w:rsidTr="00236E50">
        <w:trPr>
          <w:trHeight w:val="70"/>
        </w:trPr>
        <w:tc>
          <w:tcPr>
            <w:tcW w:w="749" w:type="dxa"/>
          </w:tcPr>
          <w:p w14:paraId="14BE5114" w14:textId="436553DF" w:rsidR="00236E50" w:rsidRDefault="00925579" w:rsidP="00236E50">
            <w:r>
              <w:t>Rev 2, 031819</w:t>
            </w:r>
          </w:p>
        </w:tc>
      </w:tr>
    </w:tbl>
    <w:p w14:paraId="0215A493" w14:textId="567E6024" w:rsidR="00236E50" w:rsidRDefault="00236E50" w:rsidP="00236E50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  <w:r>
        <w:rPr>
          <w:color w:val="auto"/>
        </w:rPr>
        <w:t xml:space="preserve">BullBag Corporation, </w:t>
      </w:r>
      <w:r w:rsidR="000A4052">
        <w:rPr>
          <w:color w:val="auto"/>
        </w:rPr>
        <w:t>2051 Green Rd, Suite C, Pompano Beach, FL 33064</w:t>
      </w:r>
      <w:r>
        <w:rPr>
          <w:color w:val="auto"/>
        </w:rPr>
        <w:t xml:space="preserve"> - </w:t>
      </w:r>
      <w:r w:rsidRPr="00715488">
        <w:rPr>
          <w:color w:val="auto"/>
        </w:rPr>
        <w:t>Phone (866) 414-BULL</w:t>
      </w:r>
      <w:r>
        <w:rPr>
          <w:color w:val="auto"/>
        </w:rPr>
        <w:t xml:space="preserve"> - </w:t>
      </w:r>
      <w:r w:rsidRPr="00715488">
        <w:rPr>
          <w:color w:val="auto"/>
        </w:rPr>
        <w:t>www.thebullbag.com</w:t>
      </w:r>
    </w:p>
    <w:p w14:paraId="1357484A" w14:textId="77777777" w:rsidR="00AC5EAC" w:rsidRDefault="00AC5EAC" w:rsidP="009877F3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1131" w:tblpY="-284"/>
        <w:tblW w:w="715" w:type="dxa"/>
        <w:tblLook w:val="04A0" w:firstRow="1" w:lastRow="0" w:firstColumn="1" w:lastColumn="0" w:noHBand="0" w:noVBand="1"/>
      </w:tblPr>
      <w:tblGrid>
        <w:gridCol w:w="715"/>
      </w:tblGrid>
      <w:tr w:rsidR="00236E50" w14:paraId="51484928" w14:textId="77777777" w:rsidTr="00236E50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167CEACC" w14:textId="7FD2930A" w:rsidR="00236E50" w:rsidRPr="00E26DCE" w:rsidRDefault="006F1C61" w:rsidP="00236E50">
            <w:pPr>
              <w:pStyle w:val="ContactInfo"/>
              <w:spacing w:before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2 of 2</w:t>
            </w:r>
          </w:p>
        </w:tc>
      </w:tr>
    </w:tbl>
    <w:p w14:paraId="5D2B7472" w14:textId="77777777" w:rsidR="00AC5EAC" w:rsidRDefault="00AC5EAC" w:rsidP="009877F3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</w:p>
    <w:p w14:paraId="671F2F59" w14:textId="77777777" w:rsidR="00B819D7" w:rsidRDefault="00B819D7" w:rsidP="009877F3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</w:p>
    <w:p w14:paraId="326865CA" w14:textId="77777777" w:rsidR="00B819D7" w:rsidRDefault="00B819D7" w:rsidP="009877F3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</w:p>
    <w:p w14:paraId="6A15C4E8" w14:textId="77777777" w:rsidR="00AC5EAC" w:rsidRDefault="00B819D7" w:rsidP="009877F3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Resale Certificate Required</w:t>
      </w:r>
    </w:p>
    <w:p w14:paraId="602FDFE8" w14:textId="77777777" w:rsidR="00B819D7" w:rsidRDefault="00B819D7" w:rsidP="009877F3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  <w:r w:rsidRPr="006F1C61">
        <w:rPr>
          <w:color w:val="auto"/>
          <w:sz w:val="24"/>
          <w:szCs w:val="24"/>
          <w:highlight w:val="yellow"/>
        </w:rPr>
        <w:t>Attn: BullBag Rep …</w:t>
      </w:r>
      <w:r w:rsidRPr="006F1C61">
        <w:rPr>
          <w:b/>
          <w:color w:val="auto"/>
          <w:sz w:val="24"/>
          <w:szCs w:val="24"/>
          <w:highlight w:val="yellow"/>
        </w:rPr>
        <w:t xml:space="preserve"> </w:t>
      </w:r>
      <w:r w:rsidRPr="006F1C61">
        <w:rPr>
          <w:color w:val="auto"/>
          <w:sz w:val="20"/>
          <w:szCs w:val="24"/>
          <w:highlight w:val="yellow"/>
        </w:rPr>
        <w:t>Please request a copy of the retailers Resale Certificate for our files.</w:t>
      </w:r>
    </w:p>
    <w:p w14:paraId="27ADA924" w14:textId="77777777" w:rsidR="00B819D7" w:rsidRPr="00B819D7" w:rsidRDefault="00B819D7" w:rsidP="009877F3">
      <w:pPr>
        <w:pStyle w:val="ContactInfo"/>
        <w:spacing w:before="0"/>
        <w:jc w:val="left"/>
        <w:rPr>
          <w:b/>
          <w:color w:val="auto"/>
          <w:sz w:val="20"/>
          <w:szCs w:val="24"/>
        </w:rPr>
      </w:pPr>
    </w:p>
    <w:p w14:paraId="4C3E8618" w14:textId="77777777" w:rsidR="00966E67" w:rsidRDefault="0053260B" w:rsidP="009877F3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Merchandising Manager Signature</w:t>
      </w:r>
      <w:r w:rsidR="00236E50">
        <w:rPr>
          <w:b/>
          <w:color w:val="auto"/>
          <w:sz w:val="24"/>
          <w:szCs w:val="24"/>
        </w:rPr>
        <w:t xml:space="preserve"> </w:t>
      </w:r>
    </w:p>
    <w:tbl>
      <w:tblPr>
        <w:tblStyle w:val="TableGrid"/>
        <w:tblW w:w="0" w:type="auto"/>
        <w:tblInd w:w="-180" w:type="dxa"/>
        <w:tblLook w:val="04A0" w:firstRow="1" w:lastRow="0" w:firstColumn="1" w:lastColumn="0" w:noHBand="0" w:noVBand="1"/>
      </w:tblPr>
      <w:tblGrid>
        <w:gridCol w:w="3060"/>
        <w:gridCol w:w="450"/>
      </w:tblGrid>
      <w:tr w:rsidR="00236E50" w14:paraId="4182567D" w14:textId="77777777" w:rsidTr="00B819D7"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AB3384" w14:textId="77777777" w:rsidR="00236E50" w:rsidRPr="00236E50" w:rsidRDefault="00B819D7" w:rsidP="009877F3">
            <w:pPr>
              <w:pStyle w:val="ContactInfo"/>
              <w:spacing w:before="0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0"/>
                <w:szCs w:val="24"/>
              </w:rPr>
              <w:t xml:space="preserve"> </w:t>
            </w:r>
            <w:r w:rsidR="00236E50" w:rsidRPr="00236E50">
              <w:rPr>
                <w:color w:val="auto"/>
                <w:sz w:val="20"/>
                <w:szCs w:val="24"/>
              </w:rPr>
              <w:t>Check here i</w:t>
            </w:r>
            <w:r w:rsidR="00604706">
              <w:rPr>
                <w:color w:val="auto"/>
                <w:sz w:val="20"/>
                <w:szCs w:val="24"/>
              </w:rPr>
              <w:t>f</w:t>
            </w:r>
            <w:r w:rsidR="00236E50" w:rsidRPr="00236E50">
              <w:rPr>
                <w:color w:val="auto"/>
                <w:sz w:val="20"/>
                <w:szCs w:val="24"/>
              </w:rPr>
              <w:t xml:space="preserve"> same as Buyer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63E41EE6" w14:textId="77777777" w:rsidR="00236E50" w:rsidRDefault="00236E50" w:rsidP="00236E50">
            <w:pPr>
              <w:pStyle w:val="ContactInfo"/>
              <w:spacing w:before="0"/>
              <w:rPr>
                <w:b/>
                <w:color w:val="auto"/>
                <w:sz w:val="24"/>
                <w:szCs w:val="24"/>
              </w:rPr>
            </w:pPr>
          </w:p>
        </w:tc>
      </w:tr>
    </w:tbl>
    <w:p w14:paraId="403CD9B1" w14:textId="77777777" w:rsidR="00AC5EAC" w:rsidRPr="00AC5EAC" w:rsidRDefault="00AC5EAC" w:rsidP="009877F3">
      <w:pPr>
        <w:pStyle w:val="ContactInfo"/>
        <w:spacing w:before="0"/>
        <w:jc w:val="left"/>
        <w:rPr>
          <w:color w:val="808080" w:themeColor="background1" w:themeShade="80"/>
          <w:sz w:val="20"/>
          <w:szCs w:val="24"/>
        </w:rPr>
      </w:pPr>
      <w:r w:rsidRPr="00AC5EAC">
        <w:rPr>
          <w:color w:val="808080" w:themeColor="background1" w:themeShade="80"/>
          <w:sz w:val="20"/>
          <w:szCs w:val="24"/>
        </w:rPr>
        <w:t>I have the authority to approve placement in this store and agree to promote BullBag to my customers.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580"/>
        <w:gridCol w:w="1080"/>
      </w:tblGrid>
      <w:tr w:rsidR="0053260B" w:rsidRPr="00AB7788" w14:paraId="55CA4D5D" w14:textId="77777777" w:rsidTr="00A84B6A">
        <w:trPr>
          <w:gridAfter w:val="1"/>
          <w:wAfter w:w="1080" w:type="dxa"/>
          <w:trHeight w:val="332"/>
        </w:trPr>
        <w:tc>
          <w:tcPr>
            <w:tcW w:w="1705" w:type="dxa"/>
          </w:tcPr>
          <w:p w14:paraId="797844CC" w14:textId="77777777" w:rsidR="0053260B" w:rsidRPr="00AB7788" w:rsidRDefault="0053260B" w:rsidP="00A84B6A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</w:rPr>
            </w:pPr>
            <w:r w:rsidRPr="00AB7788">
              <w:rPr>
                <w:color w:val="auto"/>
                <w:sz w:val="24"/>
              </w:rPr>
              <w:t>Print Name</w:t>
            </w:r>
          </w:p>
        </w:tc>
        <w:tc>
          <w:tcPr>
            <w:tcW w:w="5580" w:type="dxa"/>
          </w:tcPr>
          <w:p w14:paraId="15F43CB9" w14:textId="77777777" w:rsidR="0053260B" w:rsidRPr="00AB7788" w:rsidRDefault="0053260B" w:rsidP="00A84B6A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</w:rPr>
            </w:pPr>
          </w:p>
        </w:tc>
      </w:tr>
      <w:tr w:rsidR="0053260B" w14:paraId="0203306A" w14:textId="77777777" w:rsidTr="00A84B6A">
        <w:trPr>
          <w:trHeight w:val="323"/>
        </w:trPr>
        <w:tc>
          <w:tcPr>
            <w:tcW w:w="1705" w:type="dxa"/>
          </w:tcPr>
          <w:p w14:paraId="4D06BF8D" w14:textId="77777777" w:rsidR="0053260B" w:rsidRPr="00AB7788" w:rsidRDefault="0053260B" w:rsidP="00A84B6A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</w:rPr>
            </w:pPr>
            <w:r w:rsidRPr="00AB7788">
              <w:rPr>
                <w:color w:val="auto"/>
                <w:sz w:val="24"/>
              </w:rPr>
              <w:t>Date</w:t>
            </w:r>
          </w:p>
        </w:tc>
        <w:tc>
          <w:tcPr>
            <w:tcW w:w="5580" w:type="dxa"/>
          </w:tcPr>
          <w:p w14:paraId="16EF6B1A" w14:textId="77777777" w:rsidR="0053260B" w:rsidRPr="00AB7788" w:rsidRDefault="0053260B" w:rsidP="00A84B6A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</w:rPr>
            </w:pPr>
          </w:p>
        </w:tc>
        <w:tc>
          <w:tcPr>
            <w:tcW w:w="1080" w:type="dxa"/>
          </w:tcPr>
          <w:p w14:paraId="79EC86FA" w14:textId="77777777" w:rsidR="0053260B" w:rsidRPr="00AB7788" w:rsidRDefault="0053260B" w:rsidP="00A84B6A">
            <w:pPr>
              <w:pStyle w:val="ContactInfo"/>
              <w:spacing w:before="0" w:line="360" w:lineRule="auto"/>
              <w:rPr>
                <w:color w:val="auto"/>
                <w:sz w:val="24"/>
              </w:rPr>
            </w:pPr>
            <w:r w:rsidRPr="00AB7788">
              <w:rPr>
                <w:color w:val="auto"/>
                <w:sz w:val="24"/>
              </w:rPr>
              <w:t>Initial</w:t>
            </w:r>
          </w:p>
        </w:tc>
      </w:tr>
      <w:tr w:rsidR="0053260B" w14:paraId="32C99B2F" w14:textId="77777777" w:rsidTr="00A84B6A">
        <w:trPr>
          <w:trHeight w:val="395"/>
        </w:trPr>
        <w:tc>
          <w:tcPr>
            <w:tcW w:w="1705" w:type="dxa"/>
          </w:tcPr>
          <w:p w14:paraId="4F651545" w14:textId="77777777" w:rsidR="0053260B" w:rsidRPr="00AB7788" w:rsidRDefault="0053260B" w:rsidP="00A84B6A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</w:rPr>
            </w:pPr>
            <w:r w:rsidRPr="00AB7788">
              <w:rPr>
                <w:color w:val="auto"/>
                <w:sz w:val="24"/>
              </w:rPr>
              <w:t>Sign &amp;</w:t>
            </w:r>
            <w:r>
              <w:rPr>
                <w:color w:val="auto"/>
                <w:sz w:val="24"/>
              </w:rPr>
              <w:t xml:space="preserve"> </w:t>
            </w:r>
            <w:r w:rsidRPr="00AB7788">
              <w:rPr>
                <w:color w:val="auto"/>
                <w:sz w:val="24"/>
              </w:rPr>
              <w:t>Initial</w:t>
            </w:r>
          </w:p>
        </w:tc>
        <w:tc>
          <w:tcPr>
            <w:tcW w:w="5580" w:type="dxa"/>
          </w:tcPr>
          <w:p w14:paraId="73EDCBD6" w14:textId="77777777" w:rsidR="0053260B" w:rsidRPr="00AB7788" w:rsidRDefault="0053260B" w:rsidP="00A84B6A">
            <w:pPr>
              <w:pStyle w:val="ContactInfo"/>
              <w:spacing w:before="0" w:line="360" w:lineRule="auto"/>
              <w:jc w:val="left"/>
              <w:rPr>
                <w:rFonts w:ascii="Mistral" w:hAnsi="Mistral"/>
                <w:color w:val="auto"/>
                <w:sz w:val="24"/>
                <w:szCs w:val="28"/>
              </w:rPr>
            </w:pPr>
          </w:p>
        </w:tc>
        <w:tc>
          <w:tcPr>
            <w:tcW w:w="1080" w:type="dxa"/>
          </w:tcPr>
          <w:p w14:paraId="04B1C46F" w14:textId="77777777" w:rsidR="0053260B" w:rsidRPr="00AB7788" w:rsidRDefault="0053260B" w:rsidP="00A84B6A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  <w:szCs w:val="24"/>
              </w:rPr>
            </w:pPr>
          </w:p>
        </w:tc>
      </w:tr>
    </w:tbl>
    <w:p w14:paraId="7B533123" w14:textId="77777777" w:rsidR="0053260B" w:rsidRPr="00974108" w:rsidRDefault="0053260B" w:rsidP="0053260B">
      <w:pPr>
        <w:pStyle w:val="ContactInfo"/>
        <w:spacing w:before="0"/>
        <w:jc w:val="both"/>
        <w:rPr>
          <w:color w:val="808080" w:themeColor="background1" w:themeShade="80"/>
          <w:sz w:val="15"/>
          <w:szCs w:val="15"/>
        </w:rPr>
      </w:pPr>
      <w:r w:rsidRPr="00974108">
        <w:rPr>
          <w:color w:val="808080" w:themeColor="background1" w:themeShade="80"/>
          <w:sz w:val="15"/>
          <w:szCs w:val="15"/>
        </w:rPr>
        <w:t>I agree that the signature and initials typed in above will be the electronic representation of my signature and my initials for all purposes when I use them on documents or legally binding contracts.  Just the same as pen-and-paper signature or initial.</w:t>
      </w:r>
    </w:p>
    <w:p w14:paraId="41910E77" w14:textId="77777777" w:rsidR="00966E67" w:rsidRDefault="00966E67" w:rsidP="009877F3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</w:p>
    <w:p w14:paraId="74E4C3B8" w14:textId="77777777" w:rsidR="007B69B4" w:rsidRDefault="0053260B" w:rsidP="007B69B4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Buyer</w:t>
      </w:r>
      <w:r w:rsidR="00EB0E87">
        <w:rPr>
          <w:b/>
          <w:color w:val="auto"/>
          <w:sz w:val="24"/>
          <w:szCs w:val="24"/>
        </w:rPr>
        <w:t xml:space="preserve"> Signature</w:t>
      </w:r>
    </w:p>
    <w:p w14:paraId="0735578B" w14:textId="77777777" w:rsidR="00AC5EAC" w:rsidRPr="00AC5EAC" w:rsidRDefault="00AC5EAC" w:rsidP="007B69B4">
      <w:pPr>
        <w:pStyle w:val="ContactInfo"/>
        <w:spacing w:before="0"/>
        <w:jc w:val="left"/>
        <w:rPr>
          <w:color w:val="808080" w:themeColor="background1" w:themeShade="80"/>
          <w:sz w:val="20"/>
          <w:szCs w:val="24"/>
        </w:rPr>
      </w:pPr>
      <w:r w:rsidRPr="00AC5EAC">
        <w:rPr>
          <w:color w:val="808080" w:themeColor="background1" w:themeShade="80"/>
          <w:sz w:val="20"/>
          <w:szCs w:val="24"/>
        </w:rPr>
        <w:t xml:space="preserve">I agree to remit payment in full for </w:t>
      </w:r>
      <w:r w:rsidR="00236E50">
        <w:rPr>
          <w:color w:val="808080" w:themeColor="background1" w:themeShade="80"/>
          <w:sz w:val="20"/>
          <w:szCs w:val="24"/>
        </w:rPr>
        <w:t xml:space="preserve">all </w:t>
      </w:r>
      <w:r w:rsidRPr="00AC5EAC">
        <w:rPr>
          <w:color w:val="808080" w:themeColor="background1" w:themeShade="80"/>
          <w:sz w:val="20"/>
          <w:szCs w:val="24"/>
        </w:rPr>
        <w:t>BullBag purchases within 30 days of receipt of delivery.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580"/>
        <w:gridCol w:w="1080"/>
      </w:tblGrid>
      <w:tr w:rsidR="00AB7788" w:rsidRPr="00AB7788" w14:paraId="7E544BBF" w14:textId="77777777" w:rsidTr="00AB7788">
        <w:trPr>
          <w:gridAfter w:val="1"/>
          <w:wAfter w:w="1080" w:type="dxa"/>
          <w:trHeight w:val="332"/>
        </w:trPr>
        <w:tc>
          <w:tcPr>
            <w:tcW w:w="1705" w:type="dxa"/>
          </w:tcPr>
          <w:p w14:paraId="246C1FFA" w14:textId="77777777" w:rsidR="00AB7788" w:rsidRPr="00AB7788" w:rsidRDefault="00AB7788" w:rsidP="00AB7788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</w:rPr>
            </w:pPr>
            <w:r w:rsidRPr="00AB7788">
              <w:rPr>
                <w:color w:val="auto"/>
                <w:sz w:val="24"/>
              </w:rPr>
              <w:t>Print Name</w:t>
            </w:r>
          </w:p>
        </w:tc>
        <w:tc>
          <w:tcPr>
            <w:tcW w:w="5580" w:type="dxa"/>
          </w:tcPr>
          <w:p w14:paraId="6313814D" w14:textId="77777777" w:rsidR="00AB7788" w:rsidRPr="00AB7788" w:rsidRDefault="00AB7788" w:rsidP="00AB7788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</w:rPr>
            </w:pPr>
          </w:p>
        </w:tc>
      </w:tr>
      <w:tr w:rsidR="00AB7788" w:rsidRPr="00AB7788" w14:paraId="2D6ABD45" w14:textId="77777777" w:rsidTr="00AB7788">
        <w:trPr>
          <w:gridAfter w:val="1"/>
          <w:wAfter w:w="1080" w:type="dxa"/>
          <w:trHeight w:val="287"/>
        </w:trPr>
        <w:tc>
          <w:tcPr>
            <w:tcW w:w="1705" w:type="dxa"/>
          </w:tcPr>
          <w:p w14:paraId="02EAEA5B" w14:textId="77777777" w:rsidR="00AB7788" w:rsidRPr="00AB7788" w:rsidRDefault="00AB7788" w:rsidP="00AB7788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</w:rPr>
            </w:pPr>
            <w:r w:rsidRPr="00AB7788">
              <w:rPr>
                <w:color w:val="auto"/>
                <w:sz w:val="24"/>
              </w:rPr>
              <w:t>Title</w:t>
            </w:r>
          </w:p>
        </w:tc>
        <w:tc>
          <w:tcPr>
            <w:tcW w:w="5580" w:type="dxa"/>
          </w:tcPr>
          <w:p w14:paraId="092D643A" w14:textId="77777777" w:rsidR="00AB7788" w:rsidRPr="00AB7788" w:rsidRDefault="00AB7788" w:rsidP="00AB7788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</w:rPr>
            </w:pPr>
          </w:p>
        </w:tc>
      </w:tr>
      <w:tr w:rsidR="00AB7788" w14:paraId="6FAF2EA2" w14:textId="77777777" w:rsidTr="00AB7788">
        <w:trPr>
          <w:trHeight w:val="323"/>
        </w:trPr>
        <w:tc>
          <w:tcPr>
            <w:tcW w:w="1705" w:type="dxa"/>
          </w:tcPr>
          <w:p w14:paraId="72EBD360" w14:textId="77777777" w:rsidR="00AB7788" w:rsidRPr="00AB7788" w:rsidRDefault="00AB7788" w:rsidP="00AB7788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</w:rPr>
            </w:pPr>
            <w:r w:rsidRPr="00AB7788">
              <w:rPr>
                <w:color w:val="auto"/>
                <w:sz w:val="24"/>
              </w:rPr>
              <w:t>Date</w:t>
            </w:r>
          </w:p>
        </w:tc>
        <w:tc>
          <w:tcPr>
            <w:tcW w:w="5580" w:type="dxa"/>
          </w:tcPr>
          <w:p w14:paraId="5C18FA3B" w14:textId="77777777" w:rsidR="00AB7788" w:rsidRPr="00AB7788" w:rsidRDefault="00AB7788" w:rsidP="00AB7788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</w:rPr>
            </w:pPr>
          </w:p>
        </w:tc>
        <w:tc>
          <w:tcPr>
            <w:tcW w:w="1080" w:type="dxa"/>
          </w:tcPr>
          <w:p w14:paraId="45447E54" w14:textId="77777777" w:rsidR="00AB7788" w:rsidRPr="00AB7788" w:rsidRDefault="00AB7788" w:rsidP="00AB7788">
            <w:pPr>
              <w:pStyle w:val="ContactInfo"/>
              <w:spacing w:before="0" w:line="360" w:lineRule="auto"/>
              <w:rPr>
                <w:color w:val="auto"/>
                <w:sz w:val="24"/>
              </w:rPr>
            </w:pPr>
            <w:r w:rsidRPr="00AB7788">
              <w:rPr>
                <w:color w:val="auto"/>
                <w:sz w:val="24"/>
              </w:rPr>
              <w:t>Initial</w:t>
            </w:r>
          </w:p>
        </w:tc>
      </w:tr>
      <w:tr w:rsidR="007C0898" w14:paraId="11AE0EE1" w14:textId="77777777" w:rsidTr="00AB7788">
        <w:trPr>
          <w:trHeight w:val="395"/>
        </w:trPr>
        <w:tc>
          <w:tcPr>
            <w:tcW w:w="1705" w:type="dxa"/>
          </w:tcPr>
          <w:p w14:paraId="2E9D000D" w14:textId="77777777" w:rsidR="007C0898" w:rsidRPr="00AB7788" w:rsidRDefault="007C0898" w:rsidP="00AB7788">
            <w:pPr>
              <w:pStyle w:val="ContactInfo"/>
              <w:spacing w:before="0" w:line="360" w:lineRule="auto"/>
              <w:jc w:val="right"/>
              <w:rPr>
                <w:color w:val="auto"/>
                <w:sz w:val="24"/>
              </w:rPr>
            </w:pPr>
            <w:r w:rsidRPr="00AB7788">
              <w:rPr>
                <w:color w:val="auto"/>
                <w:sz w:val="24"/>
              </w:rPr>
              <w:t>Sign &amp;</w:t>
            </w:r>
            <w:r w:rsidR="00AB7788">
              <w:rPr>
                <w:color w:val="auto"/>
                <w:sz w:val="24"/>
              </w:rPr>
              <w:t xml:space="preserve"> </w:t>
            </w:r>
            <w:r w:rsidRPr="00AB7788">
              <w:rPr>
                <w:color w:val="auto"/>
                <w:sz w:val="24"/>
              </w:rPr>
              <w:t>Initial</w:t>
            </w:r>
          </w:p>
        </w:tc>
        <w:tc>
          <w:tcPr>
            <w:tcW w:w="5580" w:type="dxa"/>
          </w:tcPr>
          <w:p w14:paraId="5817CEA9" w14:textId="77777777" w:rsidR="007C0898" w:rsidRPr="00AB7788" w:rsidRDefault="007C0898" w:rsidP="00AB7788">
            <w:pPr>
              <w:pStyle w:val="ContactInfo"/>
              <w:spacing w:before="0" w:line="360" w:lineRule="auto"/>
              <w:jc w:val="left"/>
              <w:rPr>
                <w:rFonts w:ascii="Mistral" w:hAnsi="Mistral"/>
                <w:color w:val="auto"/>
                <w:sz w:val="24"/>
                <w:szCs w:val="28"/>
              </w:rPr>
            </w:pPr>
          </w:p>
        </w:tc>
        <w:tc>
          <w:tcPr>
            <w:tcW w:w="1080" w:type="dxa"/>
          </w:tcPr>
          <w:p w14:paraId="245FFE5D" w14:textId="77777777" w:rsidR="007C0898" w:rsidRPr="00AB7788" w:rsidRDefault="007C0898" w:rsidP="00AB7788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  <w:szCs w:val="24"/>
              </w:rPr>
            </w:pPr>
          </w:p>
        </w:tc>
      </w:tr>
    </w:tbl>
    <w:p w14:paraId="5D7D8017" w14:textId="77777777" w:rsidR="007B69B4" w:rsidRPr="00974108" w:rsidRDefault="007C0898" w:rsidP="00974108">
      <w:pPr>
        <w:pStyle w:val="ContactInfo"/>
        <w:spacing w:before="0"/>
        <w:jc w:val="both"/>
        <w:rPr>
          <w:color w:val="808080" w:themeColor="background1" w:themeShade="80"/>
          <w:sz w:val="15"/>
          <w:szCs w:val="15"/>
        </w:rPr>
      </w:pPr>
      <w:r w:rsidRPr="00974108">
        <w:rPr>
          <w:color w:val="808080" w:themeColor="background1" w:themeShade="80"/>
          <w:sz w:val="15"/>
          <w:szCs w:val="15"/>
        </w:rPr>
        <w:t>I agree that the signature and initials typed in above will be the electronic representation of my signature and my initials for all purposes when I use them on documents or legally binding contracts.  Just the same as pen-and-paper signature or initial.</w:t>
      </w:r>
    </w:p>
    <w:p w14:paraId="32A7CE98" w14:textId="77777777" w:rsidR="00C809DF" w:rsidRDefault="00C809DF" w:rsidP="001F7460">
      <w:pPr>
        <w:pStyle w:val="ContactInfo"/>
        <w:spacing w:before="0"/>
        <w:jc w:val="left"/>
        <w:rPr>
          <w:color w:val="auto"/>
        </w:rPr>
      </w:pPr>
    </w:p>
    <w:p w14:paraId="6AAD67B2" w14:textId="77777777" w:rsidR="00C809DF" w:rsidRDefault="00C809DF" w:rsidP="001F7460">
      <w:pPr>
        <w:pStyle w:val="ContactInfo"/>
        <w:spacing w:before="0"/>
        <w:jc w:val="left"/>
        <w:rPr>
          <w:color w:val="auto"/>
        </w:rPr>
      </w:pPr>
    </w:p>
    <w:p w14:paraId="197006A3" w14:textId="77777777" w:rsidR="00C809DF" w:rsidRDefault="00C809DF" w:rsidP="001F7460">
      <w:pPr>
        <w:pStyle w:val="ContactInfo"/>
        <w:spacing w:before="0"/>
        <w:jc w:val="left"/>
        <w:rPr>
          <w:color w:val="auto"/>
        </w:rPr>
      </w:pPr>
    </w:p>
    <w:p w14:paraId="79BB4F10" w14:textId="77777777" w:rsidR="00C809DF" w:rsidRDefault="00C809DF" w:rsidP="001F7460">
      <w:pPr>
        <w:pStyle w:val="ContactInfo"/>
        <w:spacing w:before="0"/>
        <w:jc w:val="left"/>
        <w:rPr>
          <w:color w:val="auto"/>
        </w:rPr>
      </w:pPr>
    </w:p>
    <w:p w14:paraId="21D50D54" w14:textId="77777777" w:rsidR="00C809DF" w:rsidRDefault="00C809DF" w:rsidP="001F7460">
      <w:pPr>
        <w:pStyle w:val="ContactInfo"/>
        <w:spacing w:before="0"/>
        <w:jc w:val="left"/>
        <w:rPr>
          <w:color w:val="auto"/>
        </w:rPr>
      </w:pPr>
    </w:p>
    <w:p w14:paraId="056D1461" w14:textId="77777777" w:rsidR="00C809DF" w:rsidRDefault="00C809DF" w:rsidP="001F7460">
      <w:pPr>
        <w:pStyle w:val="ContactInfo"/>
        <w:spacing w:before="0"/>
        <w:jc w:val="left"/>
        <w:rPr>
          <w:color w:val="auto"/>
        </w:rPr>
      </w:pPr>
    </w:p>
    <w:p w14:paraId="44B37DF1" w14:textId="77777777" w:rsidR="00C809DF" w:rsidRDefault="00C809DF" w:rsidP="001F7460">
      <w:pPr>
        <w:pStyle w:val="ContactInfo"/>
        <w:spacing w:before="0"/>
        <w:jc w:val="left"/>
        <w:rPr>
          <w:color w:val="auto"/>
        </w:rPr>
      </w:pPr>
    </w:p>
    <w:p w14:paraId="34F362F0" w14:textId="77777777" w:rsidR="00C809DF" w:rsidRDefault="00C809DF" w:rsidP="001F7460">
      <w:pPr>
        <w:pStyle w:val="ContactInfo"/>
        <w:spacing w:before="0"/>
        <w:jc w:val="left"/>
        <w:rPr>
          <w:color w:val="auto"/>
        </w:rPr>
      </w:pPr>
    </w:p>
    <w:p w14:paraId="7827699A" w14:textId="77777777" w:rsidR="00C809DF" w:rsidRDefault="00C809DF" w:rsidP="001F7460">
      <w:pPr>
        <w:pStyle w:val="ContactInfo"/>
        <w:spacing w:before="0"/>
        <w:jc w:val="left"/>
        <w:rPr>
          <w:color w:val="auto"/>
        </w:rPr>
      </w:pPr>
    </w:p>
    <w:p w14:paraId="1B0B1FAD" w14:textId="77777777" w:rsidR="00C809DF" w:rsidRDefault="00C809DF" w:rsidP="001F7460">
      <w:pPr>
        <w:pStyle w:val="ContactInfo"/>
        <w:spacing w:before="0"/>
        <w:jc w:val="left"/>
        <w:rPr>
          <w:color w:val="auto"/>
        </w:rPr>
      </w:pPr>
    </w:p>
    <w:p w14:paraId="14CAE486" w14:textId="77777777" w:rsidR="00C809DF" w:rsidRDefault="00C809DF" w:rsidP="001F7460">
      <w:pPr>
        <w:pStyle w:val="ContactInfo"/>
        <w:spacing w:before="0"/>
        <w:jc w:val="left"/>
        <w:rPr>
          <w:color w:val="auto"/>
        </w:rPr>
      </w:pPr>
    </w:p>
    <w:p w14:paraId="46ADB6C1" w14:textId="77777777" w:rsidR="00C809DF" w:rsidRDefault="00C809DF" w:rsidP="001F7460">
      <w:pPr>
        <w:pStyle w:val="ContactInfo"/>
        <w:spacing w:before="0"/>
        <w:jc w:val="left"/>
        <w:rPr>
          <w:color w:val="auto"/>
        </w:rPr>
      </w:pPr>
    </w:p>
    <w:p w14:paraId="1148EE4C" w14:textId="77777777" w:rsidR="00C809DF" w:rsidRDefault="00C809DF" w:rsidP="001F7460">
      <w:pPr>
        <w:pStyle w:val="ContactInfo"/>
        <w:spacing w:before="0"/>
        <w:jc w:val="left"/>
        <w:rPr>
          <w:color w:val="auto"/>
        </w:rPr>
      </w:pPr>
    </w:p>
    <w:p w14:paraId="35EA8777" w14:textId="77777777" w:rsidR="00C809DF" w:rsidRDefault="00C809DF" w:rsidP="001F7460">
      <w:pPr>
        <w:pStyle w:val="ContactInfo"/>
        <w:spacing w:before="0"/>
        <w:jc w:val="left"/>
        <w:rPr>
          <w:color w:val="auto"/>
        </w:rPr>
      </w:pPr>
    </w:p>
    <w:p w14:paraId="015BC05E" w14:textId="77777777" w:rsidR="00C809DF" w:rsidRDefault="00C809DF" w:rsidP="001F7460">
      <w:pPr>
        <w:pStyle w:val="ContactInfo"/>
        <w:spacing w:before="0"/>
        <w:jc w:val="left"/>
        <w:rPr>
          <w:color w:val="auto"/>
        </w:rPr>
      </w:pPr>
    </w:p>
    <w:p w14:paraId="37EF8B59" w14:textId="77777777" w:rsidR="00C809DF" w:rsidRDefault="00C809DF" w:rsidP="001F7460">
      <w:pPr>
        <w:pStyle w:val="ContactInfo"/>
        <w:spacing w:before="0"/>
        <w:jc w:val="left"/>
        <w:rPr>
          <w:color w:val="auto"/>
        </w:rPr>
      </w:pPr>
    </w:p>
    <w:p w14:paraId="7BC1ADD2" w14:textId="77777777" w:rsidR="00C809DF" w:rsidRDefault="00C809DF" w:rsidP="001F7460">
      <w:pPr>
        <w:pStyle w:val="ContactInfo"/>
        <w:spacing w:before="0"/>
        <w:jc w:val="left"/>
        <w:rPr>
          <w:color w:val="auto"/>
        </w:rPr>
      </w:pPr>
    </w:p>
    <w:p w14:paraId="50364A73" w14:textId="77777777" w:rsidR="00C809DF" w:rsidRDefault="00C809DF" w:rsidP="001F7460">
      <w:pPr>
        <w:pStyle w:val="ContactInfo"/>
        <w:spacing w:before="0"/>
        <w:jc w:val="left"/>
        <w:rPr>
          <w:color w:val="auto"/>
        </w:rPr>
      </w:pPr>
    </w:p>
    <w:p w14:paraId="4DD2ECAD" w14:textId="77777777" w:rsidR="00C809DF" w:rsidRDefault="00C809DF" w:rsidP="001F7460">
      <w:pPr>
        <w:pStyle w:val="ContactInfo"/>
        <w:spacing w:before="0"/>
        <w:jc w:val="left"/>
        <w:rPr>
          <w:color w:val="auto"/>
        </w:rPr>
      </w:pPr>
    </w:p>
    <w:p w14:paraId="2FCE8CF4" w14:textId="77777777" w:rsidR="00C809DF" w:rsidRDefault="00C809DF" w:rsidP="001F7460">
      <w:pPr>
        <w:pStyle w:val="ContactInfo"/>
        <w:spacing w:before="0"/>
        <w:jc w:val="left"/>
        <w:rPr>
          <w:color w:val="auto"/>
        </w:rPr>
      </w:pPr>
    </w:p>
    <w:p w14:paraId="220239E5" w14:textId="77777777" w:rsidR="00C809DF" w:rsidRDefault="00C809DF" w:rsidP="001F7460">
      <w:pPr>
        <w:pStyle w:val="ContactInfo"/>
        <w:spacing w:before="0"/>
        <w:jc w:val="left"/>
        <w:rPr>
          <w:color w:val="auto"/>
        </w:rPr>
      </w:pPr>
    </w:p>
    <w:p w14:paraId="4A73C415" w14:textId="77777777" w:rsidR="00236E50" w:rsidRDefault="00236E50" w:rsidP="00AC5EAC">
      <w:pPr>
        <w:pStyle w:val="ContactInfo"/>
        <w:spacing w:before="0"/>
        <w:jc w:val="left"/>
        <w:rPr>
          <w:color w:val="auto"/>
        </w:rPr>
      </w:pPr>
    </w:p>
    <w:p w14:paraId="563634D1" w14:textId="77777777" w:rsidR="00236E50" w:rsidRDefault="00236E50" w:rsidP="00AC5EAC">
      <w:pPr>
        <w:pStyle w:val="ContactInfo"/>
        <w:spacing w:before="0"/>
        <w:jc w:val="left"/>
        <w:rPr>
          <w:color w:val="auto"/>
        </w:rPr>
      </w:pPr>
    </w:p>
    <w:p w14:paraId="789511EF" w14:textId="77777777" w:rsidR="00236E50" w:rsidRDefault="00236E50" w:rsidP="00AC5EAC">
      <w:pPr>
        <w:pStyle w:val="ContactInfo"/>
        <w:spacing w:before="0"/>
        <w:jc w:val="left"/>
        <w:rPr>
          <w:color w:val="auto"/>
        </w:rPr>
      </w:pPr>
    </w:p>
    <w:p w14:paraId="09DE0021" w14:textId="77777777" w:rsidR="00236E50" w:rsidRDefault="00236E50" w:rsidP="00AC5EAC">
      <w:pPr>
        <w:pStyle w:val="ContactInfo"/>
        <w:spacing w:before="0"/>
        <w:jc w:val="left"/>
        <w:rPr>
          <w:color w:val="auto"/>
        </w:rPr>
      </w:pPr>
    </w:p>
    <w:p w14:paraId="24B7A0AC" w14:textId="77777777" w:rsidR="00236E50" w:rsidRDefault="00236E50" w:rsidP="00AC5EAC">
      <w:pPr>
        <w:pStyle w:val="ContactInfo"/>
        <w:spacing w:before="0"/>
        <w:jc w:val="left"/>
        <w:rPr>
          <w:color w:val="auto"/>
        </w:rPr>
      </w:pPr>
    </w:p>
    <w:p w14:paraId="339BA02E" w14:textId="77777777" w:rsidR="00236E50" w:rsidRDefault="00236E50" w:rsidP="00AC5EAC">
      <w:pPr>
        <w:pStyle w:val="ContactInfo"/>
        <w:spacing w:before="0"/>
        <w:jc w:val="left"/>
        <w:rPr>
          <w:color w:val="auto"/>
        </w:rPr>
      </w:pPr>
    </w:p>
    <w:p w14:paraId="745CD94D" w14:textId="77777777" w:rsidR="00236E50" w:rsidRDefault="00236E50" w:rsidP="00AC5EAC">
      <w:pPr>
        <w:pStyle w:val="ContactInfo"/>
        <w:spacing w:before="0"/>
        <w:jc w:val="left"/>
        <w:rPr>
          <w:color w:val="auto"/>
        </w:rPr>
      </w:pPr>
    </w:p>
    <w:p w14:paraId="290961F3" w14:textId="77777777" w:rsidR="00236E50" w:rsidRDefault="00236E50" w:rsidP="00AC5EAC">
      <w:pPr>
        <w:pStyle w:val="ContactInfo"/>
        <w:spacing w:before="0"/>
        <w:jc w:val="left"/>
        <w:rPr>
          <w:color w:val="auto"/>
        </w:rPr>
      </w:pPr>
    </w:p>
    <w:p w14:paraId="67FF6E3B" w14:textId="77777777" w:rsidR="00236E50" w:rsidRDefault="00236E50" w:rsidP="00AC5EAC">
      <w:pPr>
        <w:pStyle w:val="ContactInfo"/>
        <w:spacing w:before="0"/>
        <w:jc w:val="left"/>
        <w:rPr>
          <w:color w:val="auto"/>
        </w:rPr>
      </w:pPr>
    </w:p>
    <w:p w14:paraId="4D34CE29" w14:textId="77777777" w:rsidR="00236E50" w:rsidRDefault="00236E50" w:rsidP="00AC5EAC">
      <w:pPr>
        <w:pStyle w:val="ContactInfo"/>
        <w:spacing w:before="0"/>
        <w:jc w:val="left"/>
        <w:rPr>
          <w:color w:val="auto"/>
        </w:rPr>
      </w:pPr>
    </w:p>
    <w:p w14:paraId="7DD5D6FA" w14:textId="77777777" w:rsidR="00236E50" w:rsidRDefault="00236E50" w:rsidP="00AC5EAC">
      <w:pPr>
        <w:pStyle w:val="ContactInfo"/>
        <w:spacing w:before="0"/>
        <w:jc w:val="left"/>
        <w:rPr>
          <w:color w:val="auto"/>
        </w:rPr>
      </w:pPr>
    </w:p>
    <w:p w14:paraId="0FA53E18" w14:textId="77777777" w:rsidR="00236E50" w:rsidRDefault="00236E50" w:rsidP="00AC5EAC">
      <w:pPr>
        <w:pStyle w:val="ContactInfo"/>
        <w:spacing w:before="0"/>
        <w:jc w:val="left"/>
        <w:rPr>
          <w:color w:val="auto"/>
        </w:rPr>
      </w:pPr>
    </w:p>
    <w:p w14:paraId="514BC934" w14:textId="77777777" w:rsidR="00236E50" w:rsidRDefault="00236E50" w:rsidP="00AC5EAC">
      <w:pPr>
        <w:pStyle w:val="ContactInfo"/>
        <w:spacing w:before="0"/>
        <w:jc w:val="left"/>
        <w:rPr>
          <w:color w:val="auto"/>
        </w:rPr>
      </w:pPr>
    </w:p>
    <w:p w14:paraId="6372A95A" w14:textId="77777777" w:rsidR="00236E50" w:rsidRDefault="00236E50" w:rsidP="00AC5EAC">
      <w:pPr>
        <w:pStyle w:val="ContactInfo"/>
        <w:spacing w:before="0"/>
        <w:jc w:val="left"/>
        <w:rPr>
          <w:color w:val="auto"/>
        </w:rPr>
      </w:pPr>
    </w:p>
    <w:p w14:paraId="40D7DD41" w14:textId="77777777" w:rsidR="00236E50" w:rsidRDefault="00236E50" w:rsidP="00AC5EAC">
      <w:pPr>
        <w:pStyle w:val="ContactInfo"/>
        <w:spacing w:before="0"/>
        <w:jc w:val="left"/>
        <w:rPr>
          <w:color w:val="auto"/>
        </w:rPr>
      </w:pPr>
    </w:p>
    <w:tbl>
      <w:tblPr>
        <w:tblStyle w:val="TableGrid"/>
        <w:tblpPr w:leftFromText="180" w:rightFromText="180" w:vertAnchor="text" w:horzAnchor="page" w:tblpX="10831" w:tblpY="-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"/>
      </w:tblGrid>
      <w:tr w:rsidR="00236E50" w14:paraId="74A8133C" w14:textId="77777777" w:rsidTr="00236E50">
        <w:trPr>
          <w:trHeight w:val="70"/>
        </w:trPr>
        <w:tc>
          <w:tcPr>
            <w:tcW w:w="749" w:type="dxa"/>
          </w:tcPr>
          <w:p w14:paraId="344FCE3F" w14:textId="690995C8" w:rsidR="00236E50" w:rsidRDefault="007A0B17" w:rsidP="00236E50">
            <w:r>
              <w:t>Rev 2, 031819</w:t>
            </w:r>
          </w:p>
        </w:tc>
      </w:tr>
    </w:tbl>
    <w:p w14:paraId="6EF6E885" w14:textId="47007879" w:rsidR="00AC5EAC" w:rsidRDefault="00AC5EAC" w:rsidP="00AC5EAC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  <w:r>
        <w:rPr>
          <w:color w:val="auto"/>
        </w:rPr>
        <w:t xml:space="preserve">BullBag Corporation, </w:t>
      </w:r>
      <w:r w:rsidR="000A4052">
        <w:rPr>
          <w:color w:val="auto"/>
        </w:rPr>
        <w:t>2051Green Rd, Suite C, Pompano Beach, FL 33064</w:t>
      </w:r>
      <w:r>
        <w:rPr>
          <w:color w:val="auto"/>
        </w:rPr>
        <w:t xml:space="preserve"> - </w:t>
      </w:r>
      <w:r w:rsidRPr="00715488">
        <w:rPr>
          <w:color w:val="auto"/>
        </w:rPr>
        <w:t>Phone (866) 414-BULL</w:t>
      </w:r>
      <w:r>
        <w:rPr>
          <w:color w:val="auto"/>
        </w:rPr>
        <w:t xml:space="preserve"> - </w:t>
      </w:r>
      <w:r w:rsidRPr="00715488">
        <w:rPr>
          <w:color w:val="auto"/>
        </w:rPr>
        <w:t>www.thebullbag.com</w:t>
      </w:r>
    </w:p>
    <w:p w14:paraId="11431CBF" w14:textId="77777777" w:rsidR="00AC5EAC" w:rsidRPr="00974108" w:rsidRDefault="00AC5EAC">
      <w:pPr>
        <w:pStyle w:val="ContactInfo"/>
        <w:spacing w:before="0"/>
        <w:jc w:val="both"/>
        <w:rPr>
          <w:color w:val="808080" w:themeColor="background1" w:themeShade="80"/>
          <w:sz w:val="15"/>
          <w:szCs w:val="15"/>
        </w:rPr>
      </w:pPr>
    </w:p>
    <w:sectPr w:rsidR="00AC5EAC" w:rsidRPr="00974108" w:rsidSect="00D47DA3">
      <w:pgSz w:w="12240" w:h="15840"/>
      <w:pgMar w:top="720" w:right="1080" w:bottom="14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Logo placeholder" style="width:67.5pt;height:33.75pt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pStyle w:val="NumberedList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BC5F9D"/>
    <w:multiLevelType w:val="multilevel"/>
    <w:tmpl w:val="CA32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3919ED"/>
    <w:multiLevelType w:val="hybridMultilevel"/>
    <w:tmpl w:val="C1324B4A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2A2"/>
    <w:rsid w:val="00010191"/>
    <w:rsid w:val="000653AC"/>
    <w:rsid w:val="000A4052"/>
    <w:rsid w:val="000D73E2"/>
    <w:rsid w:val="000E042A"/>
    <w:rsid w:val="000F6B47"/>
    <w:rsid w:val="000F7D4F"/>
    <w:rsid w:val="00140EA0"/>
    <w:rsid w:val="00154616"/>
    <w:rsid w:val="0017009F"/>
    <w:rsid w:val="0019472D"/>
    <w:rsid w:val="001A13D2"/>
    <w:rsid w:val="001E4A8B"/>
    <w:rsid w:val="001F0F9F"/>
    <w:rsid w:val="001F7460"/>
    <w:rsid w:val="00201B51"/>
    <w:rsid w:val="00202E66"/>
    <w:rsid w:val="00214D59"/>
    <w:rsid w:val="00221664"/>
    <w:rsid w:val="00236E50"/>
    <w:rsid w:val="002523E9"/>
    <w:rsid w:val="00260531"/>
    <w:rsid w:val="002769BD"/>
    <w:rsid w:val="002F287A"/>
    <w:rsid w:val="002F2A4C"/>
    <w:rsid w:val="002F6035"/>
    <w:rsid w:val="00304275"/>
    <w:rsid w:val="00311C97"/>
    <w:rsid w:val="00317637"/>
    <w:rsid w:val="003272DA"/>
    <w:rsid w:val="00330524"/>
    <w:rsid w:val="0035067A"/>
    <w:rsid w:val="00357383"/>
    <w:rsid w:val="00373324"/>
    <w:rsid w:val="0039080E"/>
    <w:rsid w:val="003A0EA7"/>
    <w:rsid w:val="003E5FCD"/>
    <w:rsid w:val="00403458"/>
    <w:rsid w:val="00410010"/>
    <w:rsid w:val="00441785"/>
    <w:rsid w:val="00442CDA"/>
    <w:rsid w:val="0045588D"/>
    <w:rsid w:val="00463390"/>
    <w:rsid w:val="00470C42"/>
    <w:rsid w:val="0047162F"/>
    <w:rsid w:val="00473951"/>
    <w:rsid w:val="004A313A"/>
    <w:rsid w:val="004F202D"/>
    <w:rsid w:val="005209B5"/>
    <w:rsid w:val="00521569"/>
    <w:rsid w:val="0053260B"/>
    <w:rsid w:val="005342A4"/>
    <w:rsid w:val="00577E0C"/>
    <w:rsid w:val="005865E7"/>
    <w:rsid w:val="005D3DF8"/>
    <w:rsid w:val="005E5DA1"/>
    <w:rsid w:val="005F65F5"/>
    <w:rsid w:val="00604706"/>
    <w:rsid w:val="0063285F"/>
    <w:rsid w:val="006904FC"/>
    <w:rsid w:val="006E1747"/>
    <w:rsid w:val="006F1C61"/>
    <w:rsid w:val="00704C33"/>
    <w:rsid w:val="00705699"/>
    <w:rsid w:val="00715488"/>
    <w:rsid w:val="00755F57"/>
    <w:rsid w:val="007A0B17"/>
    <w:rsid w:val="007B38EB"/>
    <w:rsid w:val="007B69B4"/>
    <w:rsid w:val="007C0898"/>
    <w:rsid w:val="007F242B"/>
    <w:rsid w:val="00812F6F"/>
    <w:rsid w:val="008171B1"/>
    <w:rsid w:val="00820427"/>
    <w:rsid w:val="00820FCF"/>
    <w:rsid w:val="00841184"/>
    <w:rsid w:val="0086656D"/>
    <w:rsid w:val="008C5A0E"/>
    <w:rsid w:val="008E45DF"/>
    <w:rsid w:val="00925579"/>
    <w:rsid w:val="00953D43"/>
    <w:rsid w:val="00954EF9"/>
    <w:rsid w:val="00957CF0"/>
    <w:rsid w:val="00961D2B"/>
    <w:rsid w:val="00966E67"/>
    <w:rsid w:val="00974108"/>
    <w:rsid w:val="00977556"/>
    <w:rsid w:val="009877F3"/>
    <w:rsid w:val="009A0012"/>
    <w:rsid w:val="009A0A91"/>
    <w:rsid w:val="009C15E5"/>
    <w:rsid w:val="009D0ECF"/>
    <w:rsid w:val="009D7158"/>
    <w:rsid w:val="00A25B7E"/>
    <w:rsid w:val="00A42A8C"/>
    <w:rsid w:val="00A472D4"/>
    <w:rsid w:val="00A54A6E"/>
    <w:rsid w:val="00A63377"/>
    <w:rsid w:val="00A87BAC"/>
    <w:rsid w:val="00A908B1"/>
    <w:rsid w:val="00AA16FA"/>
    <w:rsid w:val="00AB7788"/>
    <w:rsid w:val="00AC5EAC"/>
    <w:rsid w:val="00AD1385"/>
    <w:rsid w:val="00AD6E6B"/>
    <w:rsid w:val="00B11A79"/>
    <w:rsid w:val="00B332A2"/>
    <w:rsid w:val="00B4338B"/>
    <w:rsid w:val="00B629A1"/>
    <w:rsid w:val="00B819D7"/>
    <w:rsid w:val="00BB0E0E"/>
    <w:rsid w:val="00BF7F43"/>
    <w:rsid w:val="00C50F0E"/>
    <w:rsid w:val="00C650E6"/>
    <w:rsid w:val="00C7058A"/>
    <w:rsid w:val="00C809DF"/>
    <w:rsid w:val="00C845A8"/>
    <w:rsid w:val="00C91965"/>
    <w:rsid w:val="00CA1C8D"/>
    <w:rsid w:val="00CA4BCD"/>
    <w:rsid w:val="00CB66FE"/>
    <w:rsid w:val="00D13529"/>
    <w:rsid w:val="00D41057"/>
    <w:rsid w:val="00D471FB"/>
    <w:rsid w:val="00D47DA3"/>
    <w:rsid w:val="00D5425B"/>
    <w:rsid w:val="00D55017"/>
    <w:rsid w:val="00D613DF"/>
    <w:rsid w:val="00D67E57"/>
    <w:rsid w:val="00D719AB"/>
    <w:rsid w:val="00D7647E"/>
    <w:rsid w:val="00D824D4"/>
    <w:rsid w:val="00D90781"/>
    <w:rsid w:val="00DA6A3B"/>
    <w:rsid w:val="00DB5EA5"/>
    <w:rsid w:val="00DC2259"/>
    <w:rsid w:val="00DE7BCA"/>
    <w:rsid w:val="00E020A7"/>
    <w:rsid w:val="00E26DCE"/>
    <w:rsid w:val="00E46485"/>
    <w:rsid w:val="00E47F00"/>
    <w:rsid w:val="00E71A00"/>
    <w:rsid w:val="00E80BE0"/>
    <w:rsid w:val="00E82D3A"/>
    <w:rsid w:val="00E87860"/>
    <w:rsid w:val="00E90117"/>
    <w:rsid w:val="00E97E88"/>
    <w:rsid w:val="00EB0E87"/>
    <w:rsid w:val="00EB4F05"/>
    <w:rsid w:val="00ED3323"/>
    <w:rsid w:val="00ED4D11"/>
    <w:rsid w:val="00ED5B1E"/>
    <w:rsid w:val="00ED5BBA"/>
    <w:rsid w:val="00F11C97"/>
    <w:rsid w:val="00F1654D"/>
    <w:rsid w:val="00F45F0F"/>
    <w:rsid w:val="00F56369"/>
    <w:rsid w:val="00F729E9"/>
    <w:rsid w:val="00F77FBF"/>
    <w:rsid w:val="00F87964"/>
    <w:rsid w:val="00FA2FA2"/>
    <w:rsid w:val="00FB47DF"/>
    <w:rsid w:val="00FE069C"/>
    <w:rsid w:val="00FE23DB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D39870"/>
  <w15:docId w15:val="{495E15C5-747D-424B-96AB-5486887F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77E0C"/>
    <w:rPr>
      <w:rFonts w:asciiTheme="minorHAnsi" w:hAnsiTheme="minorHAnsi"/>
      <w:color w:val="262626" w:themeColor="text1" w:themeTint="D9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DC2259"/>
    <w:pPr>
      <w:keepNext/>
      <w:framePr w:hSpace="180" w:wrap="around" w:vAnchor="page" w:hAnchor="margin" w:x="-270" w:y="481"/>
      <w:spacing w:before="240"/>
      <w:outlineLvl w:val="0"/>
    </w:pPr>
    <w:rPr>
      <w:rFonts w:asciiTheme="majorHAnsi" w:hAnsiTheme="majorHAnsi" w:cs="Arial"/>
      <w:b/>
      <w:bCs/>
      <w:color w:val="A6A6A6" w:themeColor="background1" w:themeShade="A6"/>
      <w:kern w:val="44"/>
      <w:sz w:val="48"/>
      <w:szCs w:val="52"/>
    </w:rPr>
  </w:style>
  <w:style w:type="paragraph" w:styleId="Heading2">
    <w:name w:val="heading 2"/>
    <w:basedOn w:val="Normal"/>
    <w:next w:val="Normal"/>
    <w:qFormat/>
    <w:rsid w:val="00577E0C"/>
    <w:pPr>
      <w:keepNext/>
      <w:outlineLvl w:val="1"/>
    </w:pPr>
    <w:rPr>
      <w:rFonts w:asciiTheme="majorHAnsi" w:hAnsiTheme="majorHAnsi" w:cs="Arial"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7E0C"/>
    <w:rPr>
      <w:color w:val="808080"/>
    </w:rPr>
  </w:style>
  <w:style w:type="paragraph" w:customStyle="1" w:styleId="NumberedList">
    <w:name w:val="Numbered List"/>
    <w:basedOn w:val="Normal"/>
    <w:rsid w:val="00577E0C"/>
    <w:pPr>
      <w:numPr>
        <w:numId w:val="1"/>
      </w:numPr>
      <w:spacing w:after="60" w:line="264" w:lineRule="auto"/>
    </w:pPr>
    <w:rPr>
      <w:spacing w:val="4"/>
      <w:sz w:val="14"/>
      <w:szCs w:val="16"/>
    </w:rPr>
  </w:style>
  <w:style w:type="paragraph" w:customStyle="1" w:styleId="Slogan">
    <w:name w:val="Slogan"/>
    <w:basedOn w:val="Normal"/>
    <w:qFormat/>
    <w:rsid w:val="00577E0C"/>
    <w:rPr>
      <w:i/>
      <w:color w:val="A6A6A6" w:themeColor="background1" w:themeShade="A6"/>
      <w:sz w:val="14"/>
    </w:rPr>
  </w:style>
  <w:style w:type="paragraph" w:customStyle="1" w:styleId="Address">
    <w:name w:val="Address"/>
    <w:basedOn w:val="Normal"/>
    <w:qFormat/>
    <w:rsid w:val="00577E0C"/>
    <w:pPr>
      <w:ind w:left="432"/>
    </w:pPr>
    <w:rPr>
      <w:sz w:val="14"/>
    </w:rPr>
  </w:style>
  <w:style w:type="paragraph" w:customStyle="1" w:styleId="Right-alignedText">
    <w:name w:val="Right-aligned Text"/>
    <w:basedOn w:val="Normal"/>
    <w:qFormat/>
    <w:rsid w:val="00577E0C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D613DF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77E0C"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ContactInfo">
    <w:name w:val="Contact Info"/>
    <w:basedOn w:val="Normal"/>
    <w:qFormat/>
    <w:rsid w:val="00577E0C"/>
    <w:pPr>
      <w:spacing w:before="520"/>
      <w:jc w:val="center"/>
    </w:pPr>
    <w:rPr>
      <w:color w:val="A6A6A6" w:themeColor="background1" w:themeShade="A6"/>
      <w:szCs w:val="18"/>
    </w:rPr>
  </w:style>
  <w:style w:type="table" w:styleId="TableGrid">
    <w:name w:val="Table Grid"/>
    <w:basedOn w:val="TableNormal"/>
    <w:rsid w:val="00201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034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">
    <w:name w:val="List Table 2"/>
    <w:basedOn w:val="TableNormal"/>
    <w:uiPriority w:val="47"/>
    <w:rsid w:val="0040345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DefaultParagraphFont"/>
    <w:rsid w:val="00974108"/>
  </w:style>
  <w:style w:type="character" w:customStyle="1" w:styleId="apple-style-span">
    <w:name w:val="apple-style-span"/>
    <w:basedOn w:val="DefaultParagraphFont"/>
    <w:rsid w:val="00974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Purchase%20order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8BEB9-E63C-4314-973D-0EC02AEBD7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EA90AC-F4E1-4F42-9C9C-6424127F5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Purchase order (Simple Lines design)</Template>
  <TotalTime>1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 (Simple Lines design)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 (Simple Lines design)</dc:title>
  <dc:creator>Matt</dc:creator>
  <cp:keywords/>
  <cp:lastModifiedBy>Jessica Van Lenten</cp:lastModifiedBy>
  <cp:revision>2</cp:revision>
  <cp:lastPrinted>2019-03-18T15:03:00Z</cp:lastPrinted>
  <dcterms:created xsi:type="dcterms:W3CDTF">2019-03-18T15:09:00Z</dcterms:created>
  <dcterms:modified xsi:type="dcterms:W3CDTF">2019-03-18T15:09:00Z</dcterms:modified>
  <cp:category>BullBag Corporation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TC011465881033</vt:lpwstr>
  </property>
</Properties>
</file>